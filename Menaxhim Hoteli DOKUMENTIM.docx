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83B1C" w14:textId="77777777" w:rsidR="00F22241" w:rsidRDefault="00B6517F">
      <w:pPr>
        <w:pStyle w:val="Date"/>
      </w:pPr>
      <w:r>
        <w:t>12/01/2021</w:t>
      </w:r>
    </w:p>
    <w:p w14:paraId="4A104CB4" w14:textId="77777777" w:rsidR="00F22241" w:rsidRPr="00B6517F" w:rsidRDefault="00B6517F">
      <w:pPr>
        <w:pStyle w:val="Title"/>
        <w:rPr>
          <w:sz w:val="36"/>
          <w:szCs w:val="36"/>
        </w:rPr>
      </w:pPr>
      <w:r>
        <w:t xml:space="preserve">projekt: </w:t>
      </w:r>
      <w:r>
        <w:rPr>
          <w:sz w:val="36"/>
          <w:szCs w:val="36"/>
        </w:rPr>
        <w:t>ndertimi i nje</w:t>
      </w:r>
      <w:r w:rsidRPr="00B6517F">
        <w:rPr>
          <w:sz w:val="36"/>
          <w:szCs w:val="36"/>
        </w:rPr>
        <w:t xml:space="preserve"> datawarehouse</w:t>
      </w:r>
    </w:p>
    <w:p w14:paraId="6E5B83AF" w14:textId="77777777" w:rsidR="00F22241" w:rsidRDefault="00B6517F">
      <w:pPr>
        <w:pStyle w:val="Heading1"/>
      </w:pPr>
      <w:r>
        <w:t>Pershkrimi i databazes</w:t>
      </w:r>
      <w:r w:rsidR="00991612">
        <w:t xml:space="preserve"> burim</w:t>
      </w:r>
    </w:p>
    <w:p w14:paraId="47D7B8CD" w14:textId="77777777" w:rsidR="00B6517F" w:rsidRDefault="00B6517F">
      <w:r>
        <w:t>Emri i databazes: hotel_dhoma_prenotim</w:t>
      </w:r>
    </w:p>
    <w:p w14:paraId="39D95D6D" w14:textId="77777777" w:rsidR="00F22241" w:rsidRDefault="00F31BEF">
      <w:r>
        <w:t xml:space="preserve">Entitetet: </w:t>
      </w:r>
      <w:r w:rsidR="00D80D38">
        <w:t xml:space="preserve">Klient, </w:t>
      </w:r>
      <w:r w:rsidR="00C1146D">
        <w:t>Prenotim, Pagesa, MetodePagese, Dhoma, Paisje, TipDhome, CmimDhome, TeAkomoduar.</w:t>
      </w:r>
    </w:p>
    <w:p w14:paraId="62E1E6FA" w14:textId="77777777" w:rsidR="00C1146D" w:rsidRDefault="00C1146D">
      <w:r>
        <w:t xml:space="preserve">Entitetet Kompozite: PrenotimeDhomash, PaisjeDhome. </w:t>
      </w:r>
    </w:p>
    <w:p w14:paraId="0F66F07F" w14:textId="77777777" w:rsidR="00F22241" w:rsidRDefault="00C1146D">
      <w:pPr>
        <w:pStyle w:val="Heading2"/>
      </w:pPr>
      <w:r>
        <w:t>Marredheniet</w:t>
      </w:r>
    </w:p>
    <w:p w14:paraId="7B24EC49" w14:textId="77777777" w:rsidR="00F22241" w:rsidRDefault="00C1146D" w:rsidP="00C1146D">
      <w:pPr>
        <w:pStyle w:val="Heading3"/>
      </w:pPr>
      <w:r>
        <w:t>Klient: Entiteti ruan te dhenat e klientit te hotelit. Nje klient mund te kryeje prenotime dhe pagesa. Nje klient duhet te jete i rregjistruar ne nje ose me shume prenotime dhe ne nje ose me shume pagesa.</w:t>
      </w:r>
    </w:p>
    <w:p w14:paraId="5289968B" w14:textId="77777777" w:rsidR="00C1146D" w:rsidRDefault="00C1146D" w:rsidP="00C1146D">
      <w:pPr>
        <w:pStyle w:val="Heading3"/>
      </w:pPr>
      <w:r>
        <w:t xml:space="preserve">Prenotim: Entiteti ruan te dhenat e cdo prenotimi te bere ne hotel. Ne cdo prenotim ruhet id e klientit. Nje prenotim </w:t>
      </w:r>
      <w:r w:rsidR="00572077">
        <w:t>mund te kete zero ose me shume pagesa te rregjistruara nen id te tij.</w:t>
      </w:r>
    </w:p>
    <w:p w14:paraId="03612D3D" w14:textId="77777777" w:rsidR="00572077" w:rsidRDefault="00572077" w:rsidP="00C1146D">
      <w:pPr>
        <w:pStyle w:val="Heading3"/>
      </w:pPr>
      <w:r>
        <w:t>Pagesa: Entiteti ruan te dhenat mbi pagesat e kryera. Cdo pagese duhet te lidhet me nje prenotim dhe nje klient i cili ka kryer kete prenotim. Gjithashtu, cdo pagese duhet te kete te rregjistruar nje metode pagese.</w:t>
      </w:r>
    </w:p>
    <w:p w14:paraId="42112F5D" w14:textId="77777777" w:rsidR="00572077" w:rsidRDefault="00572077" w:rsidP="00C1146D">
      <w:pPr>
        <w:pStyle w:val="Heading3"/>
      </w:pPr>
      <w:r>
        <w:t>MetodePagese: Entiteti ruan metodat e pagesave qe pranohen nga hoteli.</w:t>
      </w:r>
    </w:p>
    <w:p w14:paraId="2852D116" w14:textId="77777777" w:rsidR="00572077" w:rsidRDefault="00572077" w:rsidP="00C1146D">
      <w:pPr>
        <w:pStyle w:val="Heading3"/>
      </w:pPr>
      <w:r>
        <w:t>TeAkomoduar: Entiteti ruan informacion mbi klientet te cilet jane akomoduar ne dhomat e prenotuara.</w:t>
      </w:r>
    </w:p>
    <w:p w14:paraId="0C2C0BB7" w14:textId="77777777" w:rsidR="00572077" w:rsidRDefault="00572077" w:rsidP="00C1146D">
      <w:pPr>
        <w:pStyle w:val="Heading3"/>
      </w:pPr>
      <w:r>
        <w:t>Dhoma: Entiteti ruan informacion mbi cdo dhome te hotelit. Cdo dhome duhet te kete nje cmim dhe nje tip.</w:t>
      </w:r>
    </w:p>
    <w:p w14:paraId="10CA3357" w14:textId="77777777" w:rsidR="00F7173B" w:rsidRDefault="00F7173B" w:rsidP="00C1146D">
      <w:pPr>
        <w:pStyle w:val="Heading3"/>
      </w:pPr>
      <w:r>
        <w:t>TipDhome: Entiteti ruan tipet e dhomave te hotelit.</w:t>
      </w:r>
    </w:p>
    <w:p w14:paraId="38204B80" w14:textId="77777777" w:rsidR="00F7173B" w:rsidRDefault="00F7173B" w:rsidP="00C1146D">
      <w:pPr>
        <w:pStyle w:val="Heading3"/>
      </w:pPr>
      <w:r>
        <w:t>CmimDhome: Entiteti ruan cmimet e mundshme per dhomat e hotelit.</w:t>
      </w:r>
    </w:p>
    <w:p w14:paraId="49FD3E7F" w14:textId="77777777" w:rsidR="00F7173B" w:rsidRDefault="00F7173B" w:rsidP="00C1146D">
      <w:pPr>
        <w:pStyle w:val="Heading3"/>
      </w:pPr>
      <w:r>
        <w:t>Paisje: Entiteti ruan nje pershkrim per te gjitha paisjet e rregjistruara ne pronesi te hotelit.</w:t>
      </w:r>
    </w:p>
    <w:p w14:paraId="1353758A" w14:textId="77777777" w:rsidR="00F7173B" w:rsidRDefault="00F7173B" w:rsidP="00C1146D">
      <w:pPr>
        <w:pStyle w:val="Heading3"/>
      </w:pPr>
      <w:r>
        <w:t>PaisjeDhome: Entiteti i kompozuar rregjistron paisjet qe posedon secila dhome e hotelit.</w:t>
      </w:r>
    </w:p>
    <w:p w14:paraId="03D0FC17" w14:textId="77777777" w:rsidR="00F7173B" w:rsidRDefault="00F7173B" w:rsidP="00F7173B">
      <w:pPr>
        <w:pStyle w:val="Heading3"/>
      </w:pPr>
      <w:r>
        <w:t>PrenotimDhomash: Entiteti i kompozuar rregjistron per cdo prenotim dhomat dhe te akomoduarit ne secilen dhome.</w:t>
      </w:r>
    </w:p>
    <w:p w14:paraId="0363A060" w14:textId="77777777" w:rsidR="00F7173B" w:rsidRDefault="00F7173B" w:rsidP="00F7173B">
      <w:pPr>
        <w:pStyle w:val="Heading3"/>
        <w:numPr>
          <w:ilvl w:val="0"/>
          <w:numId w:val="0"/>
        </w:numPr>
        <w:ind w:left="720"/>
      </w:pPr>
    </w:p>
    <w:p w14:paraId="200C4830" w14:textId="77777777" w:rsidR="00F7173B" w:rsidRDefault="00F7173B" w:rsidP="00F7173B">
      <w:pPr>
        <w:pStyle w:val="Heading3"/>
        <w:numPr>
          <w:ilvl w:val="0"/>
          <w:numId w:val="0"/>
        </w:numPr>
        <w:ind w:left="720"/>
      </w:pPr>
    </w:p>
    <w:p w14:paraId="123A0D97" w14:textId="77777777" w:rsidR="00F7173B" w:rsidRDefault="00F7173B" w:rsidP="00F7173B">
      <w:pPr>
        <w:pStyle w:val="Heading3"/>
        <w:numPr>
          <w:ilvl w:val="0"/>
          <w:numId w:val="0"/>
        </w:numPr>
        <w:ind w:left="720"/>
      </w:pPr>
    </w:p>
    <w:p w14:paraId="58281D84" w14:textId="77777777" w:rsidR="00F7173B" w:rsidRDefault="00F7173B" w:rsidP="00F7173B">
      <w:pPr>
        <w:pStyle w:val="Heading3"/>
        <w:numPr>
          <w:ilvl w:val="0"/>
          <w:numId w:val="0"/>
        </w:numPr>
        <w:ind w:left="720"/>
      </w:pPr>
    </w:p>
    <w:p w14:paraId="16012B9F" w14:textId="77777777" w:rsidR="00F7173B" w:rsidRDefault="00F7173B" w:rsidP="00F7173B">
      <w:pPr>
        <w:pStyle w:val="Heading2"/>
      </w:pPr>
      <w:r>
        <w:lastRenderedPageBreak/>
        <w:t>Skica e databazes</w:t>
      </w:r>
    </w:p>
    <w:p w14:paraId="45F31DFF" w14:textId="7AAAB6A6" w:rsidR="00F7173B" w:rsidRDefault="00D11236" w:rsidP="00F7173B">
      <w:pPr>
        <w:pStyle w:val="Heading2"/>
        <w:numPr>
          <w:ilvl w:val="0"/>
          <w:numId w:val="0"/>
        </w:numPr>
        <w:ind w:left="360"/>
      </w:pPr>
      <w:r w:rsidRPr="00D11236">
        <w:drawing>
          <wp:inline distT="0" distB="0" distL="0" distR="0" wp14:anchorId="022DEA5B" wp14:editId="3D902F46">
            <wp:extent cx="5486400" cy="4678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920F" w14:textId="77777777" w:rsidR="003C62CD" w:rsidRDefault="00991612" w:rsidP="003C62CD">
      <w:pPr>
        <w:pStyle w:val="Heading1"/>
      </w:pPr>
      <w:r>
        <w:t>Dizenjimi logjik i datawarehouse</w:t>
      </w:r>
    </w:p>
    <w:p w14:paraId="1B3A1BCC" w14:textId="77777777" w:rsidR="006E186C" w:rsidRDefault="003C62CD" w:rsidP="003C62CD">
      <w:pPr>
        <w:tabs>
          <w:tab w:val="left" w:pos="2120"/>
        </w:tabs>
      </w:pPr>
      <w:r>
        <w:t xml:space="preserve">Duam te krijojme nje </w:t>
      </w:r>
      <w:r w:rsidR="006E186C">
        <w:t>datawarehouse me te dhenat nga databaza hotel_dhoma_prenotim.</w:t>
      </w:r>
    </w:p>
    <w:p w14:paraId="1F492C7D" w14:textId="77777777" w:rsidR="00E75A2A" w:rsidRDefault="006E186C" w:rsidP="00E75A2A">
      <w:pPr>
        <w:tabs>
          <w:tab w:val="left" w:pos="2120"/>
        </w:tabs>
      </w:pPr>
      <w:r>
        <w:t>Qellimi i datawarehouse do te jete te thjeshtezoje analizimin e te dhenave mbi</w:t>
      </w:r>
      <w:r w:rsidR="00B45FFA">
        <w:t xml:space="preserve"> pagesat dhe dhomat e prenotuara gjate nje periudhe kohe te caktuar</w:t>
      </w:r>
      <w:r>
        <w:t>.</w:t>
      </w:r>
    </w:p>
    <w:p w14:paraId="553C86E8" w14:textId="77777777" w:rsidR="00DD464E" w:rsidRDefault="00DD464E" w:rsidP="00E75A2A">
      <w:pPr>
        <w:tabs>
          <w:tab w:val="left" w:pos="2120"/>
        </w:tabs>
      </w:pPr>
      <w:r>
        <w:t>Disa nga skenaret e perdorimit te ketij datawarehouse:</w:t>
      </w:r>
    </w:p>
    <w:p w14:paraId="0E1067C6" w14:textId="77777777" w:rsidR="006870F8" w:rsidRDefault="006870F8" w:rsidP="00DD464E">
      <w:pPr>
        <w:pStyle w:val="Heading3"/>
      </w:pPr>
      <w:r>
        <w:t xml:space="preserve">Mund te </w:t>
      </w:r>
      <w:r w:rsidR="00DD464E">
        <w:t>behen query per te marre informacion mbi numrin e prenotimeve te kryera gjate nje viti, muaji, dite te caktuar.</w:t>
      </w:r>
    </w:p>
    <w:p w14:paraId="2669C337" w14:textId="77777777" w:rsidR="00DD464E" w:rsidRDefault="00DD464E" w:rsidP="00DD464E">
      <w:pPr>
        <w:pStyle w:val="Heading3"/>
      </w:pPr>
      <w:r>
        <w:t>Mund te behen query per te marre informacion mbi vitet, muajte, ditet me me shume prenotime.</w:t>
      </w:r>
    </w:p>
    <w:p w14:paraId="4272D5DE" w14:textId="77777777" w:rsidR="00DD464E" w:rsidRDefault="00DD464E" w:rsidP="00DD464E">
      <w:pPr>
        <w:pStyle w:val="Heading3"/>
      </w:pPr>
      <w:r>
        <w:t>Mund te behen query qe afishojne informacion mbi dhomat me te perdorura gjate nje viti, muaji, dite.</w:t>
      </w:r>
    </w:p>
    <w:p w14:paraId="4A838B07" w14:textId="77777777" w:rsidR="00DD464E" w:rsidRDefault="00DD464E" w:rsidP="00DD464E">
      <w:pPr>
        <w:pStyle w:val="Heading3"/>
      </w:pPr>
      <w:r>
        <w:t>Mund te behen query per te afishuar fitimet ne nje vit, muaj apo dite.</w:t>
      </w:r>
    </w:p>
    <w:p w14:paraId="33795C2B" w14:textId="77777777" w:rsidR="00DD464E" w:rsidRDefault="00DD464E" w:rsidP="00DD464E">
      <w:pPr>
        <w:pStyle w:val="Heading3"/>
      </w:pPr>
      <w:r>
        <w:lastRenderedPageBreak/>
        <w:t>Mund te behen query per te afishuar vitet, muajte, ditet me me shume fitime.</w:t>
      </w:r>
    </w:p>
    <w:p w14:paraId="51D1A22E" w14:textId="77777777" w:rsidR="005D325C" w:rsidRDefault="00E75A2A" w:rsidP="00E75A2A">
      <w:pPr>
        <w:tabs>
          <w:tab w:val="left" w:pos="2120"/>
        </w:tabs>
      </w:pPr>
      <w:r>
        <w:t xml:space="preserve">Entitetet qe do perdoren jane Prenotim, Pagesa, Klient, PrenotimeDhomash, Dhoma. </w:t>
      </w:r>
    </w:p>
    <w:p w14:paraId="7247A044" w14:textId="77777777" w:rsidR="005D325C" w:rsidRDefault="005D325C" w:rsidP="005D325C"/>
    <w:tbl>
      <w:tblPr>
        <w:tblStyle w:val="GridTable5Dark-Accent3"/>
        <w:tblpPr w:leftFromText="181" w:rightFromText="181" w:horzAnchor="margin" w:tblpXSpec="center" w:tblpYSpec="top"/>
        <w:tblW w:w="10620" w:type="dxa"/>
        <w:tblLayout w:type="fixed"/>
        <w:tblLook w:val="0620" w:firstRow="1" w:lastRow="0" w:firstColumn="0" w:lastColumn="0" w:noHBand="1" w:noVBand="1"/>
      </w:tblPr>
      <w:tblGrid>
        <w:gridCol w:w="1887"/>
        <w:gridCol w:w="1018"/>
        <w:gridCol w:w="1456"/>
        <w:gridCol w:w="2183"/>
        <w:gridCol w:w="1018"/>
        <w:gridCol w:w="1457"/>
        <w:gridCol w:w="1601"/>
      </w:tblGrid>
      <w:tr w:rsidR="00E75A2A" w:rsidRPr="005D6B2C" w14:paraId="29FEA54B" w14:textId="77777777" w:rsidTr="003F1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tcW w:w="1887" w:type="dxa"/>
            <w:vMerge w:val="restart"/>
            <w:vAlign w:val="center"/>
          </w:tcPr>
          <w:p w14:paraId="40DC3D93" w14:textId="77777777" w:rsidR="00E75A2A" w:rsidRPr="005D6B2C" w:rsidRDefault="00E75A2A" w:rsidP="00E75A2A">
            <w:pPr>
              <w:ind w:left="0"/>
              <w:jc w:val="center"/>
              <w:rPr>
                <w:sz w:val="18"/>
                <w:szCs w:val="18"/>
              </w:rPr>
            </w:pPr>
            <w:r w:rsidRPr="005D6B2C">
              <w:rPr>
                <w:sz w:val="18"/>
                <w:szCs w:val="18"/>
              </w:rPr>
              <w:t>Dimensioni</w:t>
            </w:r>
          </w:p>
        </w:tc>
        <w:tc>
          <w:tcPr>
            <w:tcW w:w="1018" w:type="dxa"/>
            <w:vMerge w:val="restart"/>
            <w:vAlign w:val="center"/>
          </w:tcPr>
          <w:p w14:paraId="5C330765" w14:textId="77777777" w:rsidR="00E75A2A" w:rsidRPr="005D6B2C" w:rsidRDefault="00E75A2A" w:rsidP="00E75A2A">
            <w:pPr>
              <w:ind w:left="0"/>
              <w:jc w:val="center"/>
              <w:rPr>
                <w:sz w:val="18"/>
                <w:szCs w:val="18"/>
              </w:rPr>
            </w:pPr>
            <w:r w:rsidRPr="005D6B2C">
              <w:rPr>
                <w:sz w:val="18"/>
                <w:szCs w:val="18"/>
              </w:rPr>
              <w:t>Niveli</w:t>
            </w:r>
          </w:p>
        </w:tc>
        <w:tc>
          <w:tcPr>
            <w:tcW w:w="1456" w:type="dxa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CAF831C" w14:textId="77777777" w:rsidR="00E75A2A" w:rsidRPr="005D6B2C" w:rsidRDefault="00E75A2A" w:rsidP="00E75A2A">
            <w:pPr>
              <w:ind w:left="0"/>
              <w:jc w:val="center"/>
              <w:rPr>
                <w:sz w:val="18"/>
                <w:szCs w:val="18"/>
              </w:rPr>
            </w:pPr>
            <w:r w:rsidRPr="005D6B2C">
              <w:rPr>
                <w:sz w:val="18"/>
                <w:szCs w:val="18"/>
              </w:rPr>
              <w:t>Fusha</w:t>
            </w:r>
          </w:p>
        </w:tc>
        <w:tc>
          <w:tcPr>
            <w:tcW w:w="4658" w:type="dxa"/>
            <w:gridSpan w:val="3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45A5B5" w14:textId="77777777" w:rsidR="00E75A2A" w:rsidRPr="005D6B2C" w:rsidRDefault="00E75A2A" w:rsidP="00E75A2A">
            <w:pPr>
              <w:ind w:left="0"/>
              <w:jc w:val="center"/>
              <w:rPr>
                <w:sz w:val="18"/>
                <w:szCs w:val="18"/>
              </w:rPr>
            </w:pPr>
            <w:r w:rsidRPr="005D6B2C">
              <w:rPr>
                <w:sz w:val="18"/>
                <w:szCs w:val="18"/>
              </w:rPr>
              <w:t>Burimi</w:t>
            </w:r>
          </w:p>
        </w:tc>
        <w:tc>
          <w:tcPr>
            <w:tcW w:w="1601" w:type="dxa"/>
            <w:vMerge w:val="restart"/>
            <w:tcBorders>
              <w:left w:val="single" w:sz="4" w:space="0" w:color="FFFFFF" w:themeColor="background1"/>
            </w:tcBorders>
            <w:vAlign w:val="center"/>
          </w:tcPr>
          <w:p w14:paraId="5EF2F71B" w14:textId="77777777" w:rsidR="00E75A2A" w:rsidRPr="005D6B2C" w:rsidRDefault="00E75A2A" w:rsidP="00E75A2A">
            <w:pPr>
              <w:ind w:left="0"/>
              <w:jc w:val="center"/>
              <w:rPr>
                <w:sz w:val="18"/>
                <w:szCs w:val="18"/>
              </w:rPr>
            </w:pPr>
            <w:r w:rsidRPr="005D6B2C">
              <w:rPr>
                <w:sz w:val="18"/>
                <w:szCs w:val="18"/>
              </w:rPr>
              <w:t>Hierarkia</w:t>
            </w:r>
          </w:p>
        </w:tc>
      </w:tr>
      <w:tr w:rsidR="00E75A2A" w:rsidRPr="00821B4D" w14:paraId="08EF844B" w14:textId="77777777" w:rsidTr="00C92E60">
        <w:trPr>
          <w:trHeight w:val="277"/>
        </w:trPr>
        <w:tc>
          <w:tcPr>
            <w:tcW w:w="1887" w:type="dxa"/>
            <w:vMerge/>
            <w:vAlign w:val="center"/>
          </w:tcPr>
          <w:p w14:paraId="291809F6" w14:textId="77777777" w:rsidR="00E75A2A" w:rsidRPr="005D6B2C" w:rsidRDefault="00E75A2A" w:rsidP="00E75A2A">
            <w:pPr>
              <w:ind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1A42E26F" w14:textId="77777777" w:rsidR="00E75A2A" w:rsidRPr="005D6B2C" w:rsidRDefault="00E75A2A" w:rsidP="00E75A2A">
            <w:pPr>
              <w:ind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56" w:type="dxa"/>
            <w:vMerge/>
            <w:vAlign w:val="center"/>
          </w:tcPr>
          <w:p w14:paraId="12F57B6B" w14:textId="77777777" w:rsidR="00E75A2A" w:rsidRPr="005D6B2C" w:rsidRDefault="00E75A2A" w:rsidP="00E75A2A">
            <w:pPr>
              <w:ind w:left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183" w:type="dxa"/>
            <w:shd w:val="clear" w:color="auto" w:fill="BF584A" w:themeFill="accent3"/>
            <w:vAlign w:val="center"/>
          </w:tcPr>
          <w:p w14:paraId="6E8C6919" w14:textId="77777777" w:rsidR="00E75A2A" w:rsidRPr="005D6B2C" w:rsidRDefault="00E75A2A" w:rsidP="00E75A2A">
            <w:pPr>
              <w:ind w:left="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5D6B2C">
              <w:rPr>
                <w:b/>
                <w:color w:val="FFFFFF" w:themeColor="background1"/>
                <w:sz w:val="18"/>
                <w:szCs w:val="18"/>
              </w:rPr>
              <w:t>Databaza</w:t>
            </w:r>
          </w:p>
        </w:tc>
        <w:tc>
          <w:tcPr>
            <w:tcW w:w="1018" w:type="dxa"/>
            <w:shd w:val="clear" w:color="auto" w:fill="BF584A" w:themeFill="accent3"/>
            <w:vAlign w:val="center"/>
          </w:tcPr>
          <w:p w14:paraId="1BA8CAE3" w14:textId="77777777" w:rsidR="00E75A2A" w:rsidRPr="005D6B2C" w:rsidRDefault="00E75A2A" w:rsidP="00E75A2A">
            <w:pPr>
              <w:ind w:left="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5D6B2C">
              <w:rPr>
                <w:b/>
                <w:color w:val="FFFFFF" w:themeColor="background1"/>
                <w:sz w:val="18"/>
                <w:szCs w:val="18"/>
              </w:rPr>
              <w:t>Tabela</w:t>
            </w:r>
          </w:p>
        </w:tc>
        <w:tc>
          <w:tcPr>
            <w:tcW w:w="1457" w:type="dxa"/>
            <w:shd w:val="clear" w:color="auto" w:fill="BF584A" w:themeFill="accent3"/>
            <w:vAlign w:val="center"/>
          </w:tcPr>
          <w:p w14:paraId="357C2209" w14:textId="77777777" w:rsidR="00E75A2A" w:rsidRPr="005D6B2C" w:rsidRDefault="00E75A2A" w:rsidP="00E75A2A">
            <w:pPr>
              <w:ind w:left="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 w:rsidRPr="005D6B2C">
              <w:rPr>
                <w:b/>
                <w:color w:val="FFFFFF" w:themeColor="background1"/>
                <w:sz w:val="18"/>
                <w:szCs w:val="18"/>
              </w:rPr>
              <w:t>Fusha</w:t>
            </w:r>
          </w:p>
        </w:tc>
        <w:tc>
          <w:tcPr>
            <w:tcW w:w="1601" w:type="dxa"/>
            <w:vMerge/>
            <w:vAlign w:val="center"/>
          </w:tcPr>
          <w:p w14:paraId="76327641" w14:textId="77777777" w:rsidR="00E75A2A" w:rsidRPr="00821B4D" w:rsidRDefault="00E75A2A" w:rsidP="00E75A2A">
            <w:pPr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E75A2A" w:rsidRPr="00821B4D" w14:paraId="0A5AA211" w14:textId="77777777" w:rsidTr="003F1E1D">
        <w:trPr>
          <w:trHeight w:val="252"/>
        </w:trPr>
        <w:tc>
          <w:tcPr>
            <w:tcW w:w="1887" w:type="dxa"/>
            <w:vMerge w:val="restart"/>
            <w:vAlign w:val="center"/>
          </w:tcPr>
          <w:p w14:paraId="67B2DB47" w14:textId="77777777" w:rsidR="00E75A2A" w:rsidRPr="00821B4D" w:rsidRDefault="00E75A2A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Pagesa</w:t>
            </w:r>
          </w:p>
        </w:tc>
        <w:tc>
          <w:tcPr>
            <w:tcW w:w="1018" w:type="dxa"/>
            <w:vMerge w:val="restart"/>
            <w:vAlign w:val="center"/>
          </w:tcPr>
          <w:p w14:paraId="53932F2C" w14:textId="77777777" w:rsidR="00E75A2A" w:rsidRPr="00821B4D" w:rsidRDefault="00E75A2A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Total</w:t>
            </w:r>
          </w:p>
        </w:tc>
        <w:tc>
          <w:tcPr>
            <w:tcW w:w="1456" w:type="dxa"/>
            <w:vAlign w:val="center"/>
          </w:tcPr>
          <w:p w14:paraId="508598E7" w14:textId="77777777" w:rsidR="00E75A2A" w:rsidRPr="00821B4D" w:rsidRDefault="00E75A2A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id_total</w:t>
            </w:r>
          </w:p>
        </w:tc>
        <w:tc>
          <w:tcPr>
            <w:tcW w:w="4658" w:type="dxa"/>
            <w:gridSpan w:val="3"/>
            <w:vAlign w:val="center"/>
          </w:tcPr>
          <w:p w14:paraId="3047C1AB" w14:textId="77777777" w:rsidR="00E75A2A" w:rsidRPr="00821B4D" w:rsidRDefault="00E75A2A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Gjenerohet nga sistemi</w:t>
            </w:r>
          </w:p>
        </w:tc>
        <w:tc>
          <w:tcPr>
            <w:tcW w:w="1601" w:type="dxa"/>
            <w:vMerge w:val="restart"/>
            <w:vAlign w:val="center"/>
          </w:tcPr>
          <w:p w14:paraId="4BDD783D" w14:textId="77777777" w:rsidR="00E75A2A" w:rsidRPr="00821B4D" w:rsidRDefault="00E75A2A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0EE6C9FE" wp14:editId="71522FA0">
                  <wp:extent cx="846032" cy="930910"/>
                  <wp:effectExtent l="0" t="12700" r="0" b="21590"/>
                  <wp:docPr id="5" name="Diagram 5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</w:tc>
      </w:tr>
      <w:tr w:rsidR="00E75A2A" w:rsidRPr="00821B4D" w14:paraId="1E988731" w14:textId="77777777" w:rsidTr="003F1E1D">
        <w:trPr>
          <w:trHeight w:val="277"/>
        </w:trPr>
        <w:tc>
          <w:tcPr>
            <w:tcW w:w="1887" w:type="dxa"/>
            <w:vMerge/>
            <w:vAlign w:val="center"/>
          </w:tcPr>
          <w:p w14:paraId="52081AD9" w14:textId="77777777" w:rsidR="00E75A2A" w:rsidRPr="00821B4D" w:rsidRDefault="00E75A2A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1BFAEB46" w14:textId="77777777" w:rsidR="00E75A2A" w:rsidRPr="00821B4D" w:rsidRDefault="00E75A2A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 w14:paraId="04209A40" w14:textId="77777777" w:rsidR="00E75A2A" w:rsidRPr="00821B4D" w:rsidRDefault="00E75A2A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total</w:t>
            </w:r>
          </w:p>
        </w:tc>
        <w:tc>
          <w:tcPr>
            <w:tcW w:w="4658" w:type="dxa"/>
            <w:gridSpan w:val="3"/>
            <w:vAlign w:val="center"/>
          </w:tcPr>
          <w:p w14:paraId="71CA371A" w14:textId="77777777" w:rsidR="00E75A2A" w:rsidRPr="00821B4D" w:rsidRDefault="00E75A2A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Vlere fikse</w:t>
            </w:r>
          </w:p>
        </w:tc>
        <w:tc>
          <w:tcPr>
            <w:tcW w:w="1601" w:type="dxa"/>
            <w:vMerge/>
            <w:vAlign w:val="center"/>
          </w:tcPr>
          <w:p w14:paraId="75B0E6F0" w14:textId="77777777" w:rsidR="00E75A2A" w:rsidRPr="00821B4D" w:rsidRDefault="00E75A2A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C66052" w:rsidRPr="00821B4D" w14:paraId="6C0C4062" w14:textId="77777777" w:rsidTr="00C92E60">
        <w:trPr>
          <w:trHeight w:val="277"/>
        </w:trPr>
        <w:tc>
          <w:tcPr>
            <w:tcW w:w="1887" w:type="dxa"/>
            <w:vMerge/>
            <w:vAlign w:val="center"/>
          </w:tcPr>
          <w:p w14:paraId="5C871BF8" w14:textId="77777777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 w:val="restart"/>
            <w:vAlign w:val="center"/>
          </w:tcPr>
          <w:p w14:paraId="4648E9A3" w14:textId="77777777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Klient</w:t>
            </w:r>
          </w:p>
        </w:tc>
        <w:tc>
          <w:tcPr>
            <w:tcW w:w="1456" w:type="dxa"/>
            <w:vAlign w:val="center"/>
          </w:tcPr>
          <w:p w14:paraId="7637E54F" w14:textId="0C49BDBD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id_klient</w:t>
            </w:r>
          </w:p>
        </w:tc>
        <w:tc>
          <w:tcPr>
            <w:tcW w:w="2183" w:type="dxa"/>
            <w:vMerge w:val="restart"/>
            <w:vAlign w:val="center"/>
          </w:tcPr>
          <w:p w14:paraId="5964F265" w14:textId="77777777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hotel_dhoma_prenotim</w:t>
            </w:r>
          </w:p>
        </w:tc>
        <w:tc>
          <w:tcPr>
            <w:tcW w:w="1018" w:type="dxa"/>
            <w:vMerge w:val="restart"/>
            <w:vAlign w:val="center"/>
          </w:tcPr>
          <w:p w14:paraId="10B3FFB6" w14:textId="77777777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Klient</w:t>
            </w:r>
          </w:p>
        </w:tc>
        <w:tc>
          <w:tcPr>
            <w:tcW w:w="1457" w:type="dxa"/>
            <w:vAlign w:val="center"/>
          </w:tcPr>
          <w:p w14:paraId="6465959F" w14:textId="3794AA28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Gjenerohet nga sistemi</w:t>
            </w:r>
          </w:p>
        </w:tc>
        <w:tc>
          <w:tcPr>
            <w:tcW w:w="1601" w:type="dxa"/>
            <w:vMerge/>
            <w:vAlign w:val="center"/>
          </w:tcPr>
          <w:p w14:paraId="2829F0EB" w14:textId="77777777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C66052" w:rsidRPr="00821B4D" w14:paraId="5DA237C3" w14:textId="77777777" w:rsidTr="00C92E60">
        <w:trPr>
          <w:trHeight w:val="277"/>
        </w:trPr>
        <w:tc>
          <w:tcPr>
            <w:tcW w:w="1887" w:type="dxa"/>
            <w:vMerge/>
            <w:vAlign w:val="center"/>
          </w:tcPr>
          <w:p w14:paraId="2D0EE7B7" w14:textId="77777777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2FDC118D" w14:textId="77777777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 w14:paraId="289A1F4C" w14:textId="33798BEE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klient_</w:t>
            </w:r>
            <w:r w:rsidRPr="00821B4D">
              <w:rPr>
                <w:color w:val="000000" w:themeColor="text1"/>
                <w:sz w:val="18"/>
                <w:szCs w:val="18"/>
              </w:rPr>
              <w:t>emer</w:t>
            </w:r>
          </w:p>
        </w:tc>
        <w:tc>
          <w:tcPr>
            <w:tcW w:w="2183" w:type="dxa"/>
            <w:vMerge/>
            <w:vAlign w:val="center"/>
          </w:tcPr>
          <w:p w14:paraId="3BAF6E9E" w14:textId="77777777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54336C3A" w14:textId="77777777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7" w:type="dxa"/>
            <w:vAlign w:val="center"/>
          </w:tcPr>
          <w:p w14:paraId="53CBDC30" w14:textId="55728AB9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KlientEm</w:t>
            </w:r>
            <w:r>
              <w:rPr>
                <w:color w:val="000000" w:themeColor="text1"/>
                <w:sz w:val="18"/>
                <w:szCs w:val="18"/>
              </w:rPr>
              <w:t>ri + KlientMbiemri</w:t>
            </w:r>
          </w:p>
        </w:tc>
        <w:tc>
          <w:tcPr>
            <w:tcW w:w="1601" w:type="dxa"/>
            <w:vMerge/>
            <w:vAlign w:val="center"/>
          </w:tcPr>
          <w:p w14:paraId="4ECB0596" w14:textId="77777777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C66052" w:rsidRPr="00821B4D" w14:paraId="026D35FC" w14:textId="77777777" w:rsidTr="00C92E60">
        <w:trPr>
          <w:trHeight w:val="277"/>
        </w:trPr>
        <w:tc>
          <w:tcPr>
            <w:tcW w:w="1887" w:type="dxa"/>
            <w:vMerge/>
            <w:vAlign w:val="center"/>
          </w:tcPr>
          <w:p w14:paraId="7E98CA05" w14:textId="77777777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468B2611" w14:textId="77777777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 w14:paraId="63402494" w14:textId="732BC2EE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klient_burim</w:t>
            </w:r>
          </w:p>
        </w:tc>
        <w:tc>
          <w:tcPr>
            <w:tcW w:w="2183" w:type="dxa"/>
            <w:vMerge/>
            <w:vAlign w:val="center"/>
          </w:tcPr>
          <w:p w14:paraId="2EC829C4" w14:textId="77777777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4FF7228A" w14:textId="77777777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7" w:type="dxa"/>
            <w:vAlign w:val="center"/>
          </w:tcPr>
          <w:p w14:paraId="56F4D5E8" w14:textId="583808A5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KlientId</w:t>
            </w:r>
          </w:p>
        </w:tc>
        <w:tc>
          <w:tcPr>
            <w:tcW w:w="1601" w:type="dxa"/>
            <w:vMerge/>
            <w:vAlign w:val="center"/>
          </w:tcPr>
          <w:p w14:paraId="09BF13F4" w14:textId="77777777" w:rsidR="00C66052" w:rsidRPr="00821B4D" w:rsidRDefault="00C66052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F22533" w:rsidRPr="00821B4D" w14:paraId="3A9B1899" w14:textId="77777777" w:rsidTr="00C92E60">
        <w:trPr>
          <w:trHeight w:val="277"/>
        </w:trPr>
        <w:tc>
          <w:tcPr>
            <w:tcW w:w="1887" w:type="dxa"/>
            <w:vMerge/>
            <w:vAlign w:val="center"/>
          </w:tcPr>
          <w:p w14:paraId="291843F3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 w:val="restart"/>
            <w:vAlign w:val="center"/>
          </w:tcPr>
          <w:p w14:paraId="22F384DD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Prenotim</w:t>
            </w:r>
          </w:p>
        </w:tc>
        <w:tc>
          <w:tcPr>
            <w:tcW w:w="1456" w:type="dxa"/>
            <w:vAlign w:val="center"/>
          </w:tcPr>
          <w:p w14:paraId="733CE5FA" w14:textId="519ED8A6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id_prenotim</w:t>
            </w:r>
          </w:p>
        </w:tc>
        <w:tc>
          <w:tcPr>
            <w:tcW w:w="2183" w:type="dxa"/>
            <w:vMerge/>
            <w:vAlign w:val="center"/>
          </w:tcPr>
          <w:p w14:paraId="024FA3E8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 w:val="restart"/>
            <w:vAlign w:val="center"/>
          </w:tcPr>
          <w:p w14:paraId="444FA6F7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Prenotim</w:t>
            </w:r>
          </w:p>
        </w:tc>
        <w:tc>
          <w:tcPr>
            <w:tcW w:w="1457" w:type="dxa"/>
            <w:vAlign w:val="center"/>
          </w:tcPr>
          <w:p w14:paraId="3EC5279A" w14:textId="5D50913A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Gjenerohet nga sistemi</w:t>
            </w:r>
          </w:p>
        </w:tc>
        <w:tc>
          <w:tcPr>
            <w:tcW w:w="1601" w:type="dxa"/>
            <w:vMerge/>
            <w:vAlign w:val="center"/>
          </w:tcPr>
          <w:p w14:paraId="2C8D0F92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3D7B68" w:rsidRPr="00821B4D" w14:paraId="4C36B365" w14:textId="77777777" w:rsidTr="00C92E60">
        <w:trPr>
          <w:trHeight w:val="277"/>
        </w:trPr>
        <w:tc>
          <w:tcPr>
            <w:tcW w:w="1887" w:type="dxa"/>
            <w:vMerge/>
            <w:vAlign w:val="center"/>
          </w:tcPr>
          <w:p w14:paraId="30149ACC" w14:textId="77777777" w:rsidR="003D7B68" w:rsidRPr="00821B4D" w:rsidRDefault="003D7B68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218345E6" w14:textId="77777777" w:rsidR="003D7B68" w:rsidRPr="00821B4D" w:rsidRDefault="003D7B68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 w14:paraId="441D4E76" w14:textId="22A29A3C" w:rsidR="003D7B68" w:rsidRDefault="003D7B68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data_paguar</w:t>
            </w:r>
          </w:p>
        </w:tc>
        <w:tc>
          <w:tcPr>
            <w:tcW w:w="2183" w:type="dxa"/>
            <w:vMerge/>
            <w:vAlign w:val="center"/>
          </w:tcPr>
          <w:p w14:paraId="3357F0C4" w14:textId="77777777" w:rsidR="003D7B68" w:rsidRPr="00821B4D" w:rsidRDefault="003D7B68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4FBC5842" w14:textId="77777777" w:rsidR="003D7B68" w:rsidRDefault="003D7B68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7" w:type="dxa"/>
            <w:vAlign w:val="center"/>
          </w:tcPr>
          <w:p w14:paraId="0792B9A4" w14:textId="7C995C9A" w:rsidR="003D7B68" w:rsidRPr="00821B4D" w:rsidRDefault="003D7B68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PrenotimDatePaguar</w:t>
            </w:r>
          </w:p>
        </w:tc>
        <w:tc>
          <w:tcPr>
            <w:tcW w:w="1601" w:type="dxa"/>
            <w:vMerge/>
            <w:vAlign w:val="center"/>
          </w:tcPr>
          <w:p w14:paraId="22E87E01" w14:textId="77777777" w:rsidR="003D7B68" w:rsidRPr="00821B4D" w:rsidRDefault="003D7B68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F22533" w:rsidRPr="00821B4D" w14:paraId="17CA97CF" w14:textId="77777777" w:rsidTr="00C92E60">
        <w:trPr>
          <w:trHeight w:val="277"/>
        </w:trPr>
        <w:tc>
          <w:tcPr>
            <w:tcW w:w="1887" w:type="dxa"/>
            <w:vMerge/>
            <w:vAlign w:val="center"/>
          </w:tcPr>
          <w:p w14:paraId="5EEE9DAE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0323FAED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 w14:paraId="165DF9FE" w14:textId="728E696F" w:rsidR="00F22533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prenotim_burim</w:t>
            </w:r>
          </w:p>
        </w:tc>
        <w:tc>
          <w:tcPr>
            <w:tcW w:w="2183" w:type="dxa"/>
            <w:vMerge/>
            <w:vAlign w:val="center"/>
          </w:tcPr>
          <w:p w14:paraId="2E4C38FA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3D32A60A" w14:textId="77777777" w:rsidR="00F22533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7" w:type="dxa"/>
            <w:vAlign w:val="center"/>
          </w:tcPr>
          <w:p w14:paraId="5B189197" w14:textId="0BD172F2" w:rsidR="00F22533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PrenotimId</w:t>
            </w:r>
          </w:p>
        </w:tc>
        <w:tc>
          <w:tcPr>
            <w:tcW w:w="1601" w:type="dxa"/>
            <w:vMerge/>
            <w:vAlign w:val="center"/>
          </w:tcPr>
          <w:p w14:paraId="58964464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F22533" w:rsidRPr="00821B4D" w14:paraId="6D1EE3CD" w14:textId="77777777" w:rsidTr="00C92E60">
        <w:trPr>
          <w:trHeight w:val="277"/>
        </w:trPr>
        <w:tc>
          <w:tcPr>
            <w:tcW w:w="1887" w:type="dxa"/>
            <w:vMerge/>
            <w:vAlign w:val="center"/>
          </w:tcPr>
          <w:p w14:paraId="4F9CDD93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 w:val="restart"/>
            <w:vAlign w:val="center"/>
          </w:tcPr>
          <w:p w14:paraId="4FED2DFD" w14:textId="4EC4FABC" w:rsidR="00F22533" w:rsidRPr="00821B4D" w:rsidRDefault="00F22533" w:rsidP="00E44902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Shuma</w:t>
            </w:r>
          </w:p>
        </w:tc>
        <w:tc>
          <w:tcPr>
            <w:tcW w:w="1456" w:type="dxa"/>
            <w:vAlign w:val="center"/>
          </w:tcPr>
          <w:p w14:paraId="590A17BA" w14:textId="7B96D835" w:rsidR="00F22533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id_shuma</w:t>
            </w:r>
          </w:p>
        </w:tc>
        <w:tc>
          <w:tcPr>
            <w:tcW w:w="2183" w:type="dxa"/>
            <w:vMerge/>
            <w:vAlign w:val="center"/>
          </w:tcPr>
          <w:p w14:paraId="733D2C15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 w:val="restart"/>
            <w:vAlign w:val="center"/>
          </w:tcPr>
          <w:p w14:paraId="0CD128F4" w14:textId="666D0B80" w:rsidR="00F22533" w:rsidRDefault="00F22533" w:rsidP="00F96B74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Pagesa</w:t>
            </w:r>
          </w:p>
        </w:tc>
        <w:tc>
          <w:tcPr>
            <w:tcW w:w="1457" w:type="dxa"/>
            <w:vAlign w:val="center"/>
          </w:tcPr>
          <w:p w14:paraId="4F1CCDEA" w14:textId="76E04FF5" w:rsidR="00F22533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Gjenerohet nga sistemi</w:t>
            </w:r>
          </w:p>
        </w:tc>
        <w:tc>
          <w:tcPr>
            <w:tcW w:w="1601" w:type="dxa"/>
            <w:vMerge/>
            <w:vAlign w:val="center"/>
          </w:tcPr>
          <w:p w14:paraId="1F146978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F22533" w:rsidRPr="00821B4D" w14:paraId="2BE8D6C1" w14:textId="77777777" w:rsidTr="00C92E60">
        <w:trPr>
          <w:trHeight w:val="277"/>
        </w:trPr>
        <w:tc>
          <w:tcPr>
            <w:tcW w:w="1887" w:type="dxa"/>
            <w:vMerge/>
            <w:vAlign w:val="center"/>
          </w:tcPr>
          <w:p w14:paraId="6B0B8723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344C3696" w14:textId="5C83FE70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 w14:paraId="6AD6EF7B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shuma</w:t>
            </w:r>
          </w:p>
        </w:tc>
        <w:tc>
          <w:tcPr>
            <w:tcW w:w="2183" w:type="dxa"/>
            <w:vMerge/>
            <w:vAlign w:val="center"/>
          </w:tcPr>
          <w:p w14:paraId="52AE3D77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0178DAC5" w14:textId="08DB76E6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7" w:type="dxa"/>
            <w:vAlign w:val="center"/>
          </w:tcPr>
          <w:p w14:paraId="146D778F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Shuma</w:t>
            </w:r>
          </w:p>
        </w:tc>
        <w:tc>
          <w:tcPr>
            <w:tcW w:w="1601" w:type="dxa"/>
            <w:vMerge/>
            <w:vAlign w:val="center"/>
          </w:tcPr>
          <w:p w14:paraId="46906112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F22533" w:rsidRPr="00821B4D" w14:paraId="3FE840D8" w14:textId="77777777" w:rsidTr="00C92E60">
        <w:trPr>
          <w:trHeight w:val="302"/>
        </w:trPr>
        <w:tc>
          <w:tcPr>
            <w:tcW w:w="1887" w:type="dxa"/>
            <w:vMerge/>
            <w:vAlign w:val="center"/>
          </w:tcPr>
          <w:p w14:paraId="1E8378CA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34BDAC95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 w14:paraId="6B92A9BE" w14:textId="77777777" w:rsidR="00F22533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pagesa_burim</w:t>
            </w:r>
          </w:p>
        </w:tc>
        <w:tc>
          <w:tcPr>
            <w:tcW w:w="2183" w:type="dxa"/>
            <w:vMerge/>
            <w:vAlign w:val="center"/>
          </w:tcPr>
          <w:p w14:paraId="7486C127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70ACDAFE" w14:textId="77777777" w:rsidR="00F22533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7" w:type="dxa"/>
            <w:vAlign w:val="center"/>
          </w:tcPr>
          <w:p w14:paraId="325A3CC8" w14:textId="77777777" w:rsidR="00F22533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PagesaId</w:t>
            </w:r>
          </w:p>
        </w:tc>
        <w:tc>
          <w:tcPr>
            <w:tcW w:w="1601" w:type="dxa"/>
            <w:vMerge/>
            <w:vAlign w:val="center"/>
          </w:tcPr>
          <w:p w14:paraId="4ADA9DE5" w14:textId="77777777" w:rsidR="00F22533" w:rsidRPr="00821B4D" w:rsidRDefault="00F22533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064530" w:rsidRPr="00821B4D" w14:paraId="32D0B742" w14:textId="77777777" w:rsidTr="003F1E1D">
        <w:trPr>
          <w:trHeight w:val="252"/>
        </w:trPr>
        <w:tc>
          <w:tcPr>
            <w:tcW w:w="1887" w:type="dxa"/>
            <w:vMerge w:val="restart"/>
            <w:vAlign w:val="center"/>
          </w:tcPr>
          <w:p w14:paraId="4C0C7277" w14:textId="3A6D6D21" w:rsidR="00064530" w:rsidRPr="00821B4D" w:rsidRDefault="00EE5D6A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Akomodime</w:t>
            </w:r>
          </w:p>
        </w:tc>
        <w:tc>
          <w:tcPr>
            <w:tcW w:w="1018" w:type="dxa"/>
            <w:vMerge w:val="restart"/>
            <w:vAlign w:val="center"/>
          </w:tcPr>
          <w:p w14:paraId="14900A76" w14:textId="77777777" w:rsidR="00064530" w:rsidRPr="00821B4D" w:rsidRDefault="00064530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Total</w:t>
            </w:r>
          </w:p>
        </w:tc>
        <w:tc>
          <w:tcPr>
            <w:tcW w:w="1456" w:type="dxa"/>
            <w:vAlign w:val="center"/>
          </w:tcPr>
          <w:p w14:paraId="74EE126D" w14:textId="77777777" w:rsidR="00064530" w:rsidRDefault="00064530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id_total</w:t>
            </w:r>
          </w:p>
        </w:tc>
        <w:tc>
          <w:tcPr>
            <w:tcW w:w="4658" w:type="dxa"/>
            <w:gridSpan w:val="3"/>
            <w:vAlign w:val="center"/>
          </w:tcPr>
          <w:p w14:paraId="6C45DD53" w14:textId="77777777" w:rsidR="00064530" w:rsidRDefault="00064530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Gjenerohet nga sistemi</w:t>
            </w:r>
          </w:p>
        </w:tc>
        <w:tc>
          <w:tcPr>
            <w:tcW w:w="1601" w:type="dxa"/>
            <w:vMerge w:val="restart"/>
            <w:vAlign w:val="center"/>
          </w:tcPr>
          <w:p w14:paraId="4F48B190" w14:textId="77777777" w:rsidR="00064530" w:rsidRPr="00821B4D" w:rsidRDefault="00064530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14C8C109" wp14:editId="0013EA74">
                  <wp:extent cx="820420" cy="575733"/>
                  <wp:effectExtent l="0" t="12700" r="0" b="21590"/>
                  <wp:docPr id="6" name="Diagram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3" r:lo="rId14" r:qs="rId15" r:cs="rId16"/>
                    </a:graphicData>
                  </a:graphic>
                </wp:inline>
              </w:drawing>
            </w:r>
          </w:p>
        </w:tc>
      </w:tr>
      <w:tr w:rsidR="00064530" w:rsidRPr="00821B4D" w14:paraId="0950F707" w14:textId="77777777" w:rsidTr="003F1E1D">
        <w:trPr>
          <w:trHeight w:val="277"/>
        </w:trPr>
        <w:tc>
          <w:tcPr>
            <w:tcW w:w="1887" w:type="dxa"/>
            <w:vMerge/>
            <w:vAlign w:val="center"/>
          </w:tcPr>
          <w:p w14:paraId="0C131F91" w14:textId="77777777" w:rsidR="00064530" w:rsidRDefault="00064530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54AEC72E" w14:textId="77777777" w:rsidR="00064530" w:rsidRDefault="00064530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 w14:paraId="501C10D1" w14:textId="77777777" w:rsidR="00064530" w:rsidRDefault="00064530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total</w:t>
            </w:r>
          </w:p>
        </w:tc>
        <w:tc>
          <w:tcPr>
            <w:tcW w:w="4658" w:type="dxa"/>
            <w:gridSpan w:val="3"/>
            <w:vAlign w:val="center"/>
          </w:tcPr>
          <w:p w14:paraId="5FBE0B59" w14:textId="77777777" w:rsidR="00064530" w:rsidRDefault="00064530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Vlere fikse</w:t>
            </w:r>
          </w:p>
        </w:tc>
        <w:tc>
          <w:tcPr>
            <w:tcW w:w="1601" w:type="dxa"/>
            <w:vMerge/>
            <w:vAlign w:val="center"/>
          </w:tcPr>
          <w:p w14:paraId="18C644FA" w14:textId="77777777" w:rsidR="00064530" w:rsidRPr="00821B4D" w:rsidRDefault="00064530" w:rsidP="00E75A2A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EE5D6A" w:rsidRPr="00821B4D" w14:paraId="5C8531C9" w14:textId="77777777" w:rsidTr="00C92E60">
        <w:trPr>
          <w:trHeight w:val="277"/>
        </w:trPr>
        <w:tc>
          <w:tcPr>
            <w:tcW w:w="1887" w:type="dxa"/>
            <w:vMerge/>
            <w:vAlign w:val="center"/>
          </w:tcPr>
          <w:p w14:paraId="0221709C" w14:textId="77777777" w:rsidR="00EE5D6A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 w:val="restart"/>
            <w:vAlign w:val="center"/>
          </w:tcPr>
          <w:p w14:paraId="57E9B277" w14:textId="6DE0E6A9" w:rsidR="00EE5D6A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IAkomoduar</w:t>
            </w:r>
          </w:p>
        </w:tc>
        <w:tc>
          <w:tcPr>
            <w:tcW w:w="1456" w:type="dxa"/>
            <w:vAlign w:val="center"/>
          </w:tcPr>
          <w:p w14:paraId="3B705600" w14:textId="1E5CAC76" w:rsidR="00EE5D6A" w:rsidRDefault="00020A36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i_akomoduar_id</w:t>
            </w:r>
          </w:p>
        </w:tc>
        <w:tc>
          <w:tcPr>
            <w:tcW w:w="2183" w:type="dxa"/>
            <w:vMerge w:val="restart"/>
            <w:vAlign w:val="center"/>
          </w:tcPr>
          <w:p w14:paraId="5FA01584" w14:textId="77777777" w:rsidR="00EE5D6A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hotel_dhoma_prenotim</w:t>
            </w:r>
          </w:p>
        </w:tc>
        <w:tc>
          <w:tcPr>
            <w:tcW w:w="1018" w:type="dxa"/>
            <w:vMerge w:val="restart"/>
            <w:vAlign w:val="center"/>
          </w:tcPr>
          <w:p w14:paraId="1B6648CA" w14:textId="5756C5D6" w:rsidR="00EE5D6A" w:rsidRPr="00C92E60" w:rsidRDefault="00EE5D6A" w:rsidP="002F55F5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Prenotim</w:t>
            </w:r>
          </w:p>
        </w:tc>
        <w:tc>
          <w:tcPr>
            <w:tcW w:w="1457" w:type="dxa"/>
            <w:vAlign w:val="center"/>
          </w:tcPr>
          <w:p w14:paraId="3E032D13" w14:textId="3ACABF6B" w:rsidR="00EE5D6A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Gjenerohet nga sistemi</w:t>
            </w:r>
          </w:p>
        </w:tc>
        <w:tc>
          <w:tcPr>
            <w:tcW w:w="1601" w:type="dxa"/>
            <w:vMerge/>
            <w:vAlign w:val="center"/>
          </w:tcPr>
          <w:p w14:paraId="1AE4F484" w14:textId="77777777" w:rsidR="00EE5D6A" w:rsidRPr="00821B4D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EE5D6A" w:rsidRPr="00821B4D" w14:paraId="6BA6B3DE" w14:textId="77777777" w:rsidTr="00C92E60">
        <w:trPr>
          <w:trHeight w:val="277"/>
        </w:trPr>
        <w:tc>
          <w:tcPr>
            <w:tcW w:w="1887" w:type="dxa"/>
            <w:vMerge/>
            <w:vAlign w:val="center"/>
          </w:tcPr>
          <w:p w14:paraId="70E6BBB3" w14:textId="77777777" w:rsidR="00EE5D6A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5EBBC41A" w14:textId="77777777" w:rsidR="00EE5D6A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 w14:paraId="645EFFDF" w14:textId="7F58E2D5" w:rsidR="00EE5D6A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date_fillimi</w:t>
            </w:r>
          </w:p>
        </w:tc>
        <w:tc>
          <w:tcPr>
            <w:tcW w:w="2183" w:type="dxa"/>
            <w:vMerge/>
            <w:vAlign w:val="center"/>
          </w:tcPr>
          <w:p w14:paraId="2B8AF377" w14:textId="77777777" w:rsidR="00EE5D6A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0CAAF3D3" w14:textId="3A0E72CC" w:rsidR="00EE5D6A" w:rsidRPr="00C92E60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7" w:type="dxa"/>
            <w:vAlign w:val="center"/>
          </w:tcPr>
          <w:p w14:paraId="1558A618" w14:textId="3936B5D2" w:rsidR="00EE5D6A" w:rsidRPr="00821B4D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PrenotimDateFillimi</w:t>
            </w:r>
          </w:p>
        </w:tc>
        <w:tc>
          <w:tcPr>
            <w:tcW w:w="1601" w:type="dxa"/>
            <w:vMerge/>
            <w:vAlign w:val="center"/>
          </w:tcPr>
          <w:p w14:paraId="04E8A24A" w14:textId="77777777" w:rsidR="00EE5D6A" w:rsidRPr="00821B4D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EE5D6A" w:rsidRPr="00821B4D" w14:paraId="1DD6427E" w14:textId="77777777" w:rsidTr="00C92E60">
        <w:trPr>
          <w:trHeight w:val="277"/>
        </w:trPr>
        <w:tc>
          <w:tcPr>
            <w:tcW w:w="1887" w:type="dxa"/>
            <w:vMerge/>
            <w:vAlign w:val="center"/>
          </w:tcPr>
          <w:p w14:paraId="248D6FF1" w14:textId="77777777" w:rsidR="00EE5D6A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610C26B9" w14:textId="77777777" w:rsidR="00EE5D6A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 w14:paraId="2A366D90" w14:textId="2BE7D570" w:rsidR="00EE5D6A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i_akomoduar_burim</w:t>
            </w:r>
          </w:p>
        </w:tc>
        <w:tc>
          <w:tcPr>
            <w:tcW w:w="2183" w:type="dxa"/>
            <w:vMerge/>
            <w:vAlign w:val="center"/>
          </w:tcPr>
          <w:p w14:paraId="0515E570" w14:textId="77777777" w:rsidR="00EE5D6A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340FAF0A" w14:textId="7D346161" w:rsidR="00EE5D6A" w:rsidRPr="00C92E60" w:rsidRDefault="00EE5D6A" w:rsidP="00985B49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7" w:type="dxa"/>
            <w:vAlign w:val="center"/>
          </w:tcPr>
          <w:p w14:paraId="58BAD2B2" w14:textId="7AAE0076" w:rsidR="00EE5D6A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PrenotimId</w:t>
            </w:r>
          </w:p>
        </w:tc>
        <w:tc>
          <w:tcPr>
            <w:tcW w:w="1601" w:type="dxa"/>
            <w:vMerge/>
            <w:vAlign w:val="center"/>
          </w:tcPr>
          <w:p w14:paraId="1231DC1F" w14:textId="77777777" w:rsidR="00EE5D6A" w:rsidRPr="00821B4D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EE5D6A" w:rsidRPr="00821B4D" w14:paraId="113ACAE3" w14:textId="77777777" w:rsidTr="00C92E60">
        <w:trPr>
          <w:trHeight w:val="378"/>
        </w:trPr>
        <w:tc>
          <w:tcPr>
            <w:tcW w:w="1887" w:type="dxa"/>
            <w:vMerge/>
            <w:vAlign w:val="center"/>
          </w:tcPr>
          <w:p w14:paraId="7CD3D0F2" w14:textId="77777777" w:rsidR="00EE5D6A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 w:val="restart"/>
            <w:vAlign w:val="center"/>
          </w:tcPr>
          <w:p w14:paraId="6503C774" w14:textId="77777777" w:rsidR="00EE5D6A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Dhoma</w:t>
            </w:r>
          </w:p>
        </w:tc>
        <w:tc>
          <w:tcPr>
            <w:tcW w:w="1456" w:type="dxa"/>
            <w:vAlign w:val="center"/>
          </w:tcPr>
          <w:p w14:paraId="5D078A93" w14:textId="77777777" w:rsidR="00EE5D6A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dhoma_id</w:t>
            </w:r>
          </w:p>
        </w:tc>
        <w:tc>
          <w:tcPr>
            <w:tcW w:w="2183" w:type="dxa"/>
            <w:vMerge/>
            <w:vAlign w:val="center"/>
          </w:tcPr>
          <w:p w14:paraId="055C16A7" w14:textId="77777777" w:rsidR="00EE5D6A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 w:val="restart"/>
            <w:vAlign w:val="center"/>
          </w:tcPr>
          <w:p w14:paraId="38DDB1B3" w14:textId="04013FE8" w:rsidR="00EE5D6A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C92E60">
              <w:rPr>
                <w:color w:val="000000" w:themeColor="text1"/>
                <w:sz w:val="18"/>
                <w:szCs w:val="18"/>
              </w:rPr>
              <w:t>PrenotimeDhomash</w:t>
            </w:r>
          </w:p>
        </w:tc>
        <w:tc>
          <w:tcPr>
            <w:tcW w:w="1457" w:type="dxa"/>
            <w:vAlign w:val="center"/>
          </w:tcPr>
          <w:p w14:paraId="2BF7003D" w14:textId="5690C442" w:rsidR="00EE5D6A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Gjenerohet nga sistemi</w:t>
            </w:r>
          </w:p>
        </w:tc>
        <w:tc>
          <w:tcPr>
            <w:tcW w:w="1601" w:type="dxa"/>
            <w:vMerge/>
            <w:vAlign w:val="center"/>
          </w:tcPr>
          <w:p w14:paraId="3DD0E054" w14:textId="77777777" w:rsidR="00EE5D6A" w:rsidRPr="00821B4D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EE5D6A" w:rsidRPr="00821B4D" w14:paraId="786D7E50" w14:textId="77777777" w:rsidTr="00C92E60">
        <w:trPr>
          <w:trHeight w:val="378"/>
        </w:trPr>
        <w:tc>
          <w:tcPr>
            <w:tcW w:w="1887" w:type="dxa"/>
            <w:vMerge/>
            <w:vAlign w:val="center"/>
          </w:tcPr>
          <w:p w14:paraId="6DC95D81" w14:textId="77777777" w:rsidR="00EE5D6A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61151B24" w14:textId="77777777" w:rsidR="00EE5D6A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 w14:paraId="01BF28E5" w14:textId="7B48982B" w:rsidR="00EE5D6A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dhoma_burim</w:t>
            </w:r>
          </w:p>
        </w:tc>
        <w:tc>
          <w:tcPr>
            <w:tcW w:w="2183" w:type="dxa"/>
            <w:vMerge/>
            <w:vAlign w:val="center"/>
          </w:tcPr>
          <w:p w14:paraId="1D90937D" w14:textId="77777777" w:rsidR="00EE5D6A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4E76E207" w14:textId="77777777" w:rsidR="00EE5D6A" w:rsidRPr="00C92E60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7" w:type="dxa"/>
            <w:vAlign w:val="center"/>
          </w:tcPr>
          <w:p w14:paraId="41C9F930" w14:textId="0D58293B" w:rsidR="00EE5D6A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DhomaId</w:t>
            </w:r>
          </w:p>
        </w:tc>
        <w:tc>
          <w:tcPr>
            <w:tcW w:w="1601" w:type="dxa"/>
            <w:vMerge/>
            <w:vAlign w:val="center"/>
          </w:tcPr>
          <w:p w14:paraId="7C698DAF" w14:textId="77777777" w:rsidR="00EE5D6A" w:rsidRPr="00821B4D" w:rsidRDefault="00EE5D6A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A224EF" w:rsidRPr="00821B4D" w14:paraId="4E3785DB" w14:textId="77777777" w:rsidTr="003F1E1D">
        <w:trPr>
          <w:trHeight w:val="252"/>
        </w:trPr>
        <w:tc>
          <w:tcPr>
            <w:tcW w:w="1887" w:type="dxa"/>
            <w:vMerge w:val="restart"/>
            <w:vAlign w:val="center"/>
          </w:tcPr>
          <w:p w14:paraId="17862E2D" w14:textId="007B7BA3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Koha</w:t>
            </w:r>
          </w:p>
        </w:tc>
        <w:tc>
          <w:tcPr>
            <w:tcW w:w="1018" w:type="dxa"/>
            <w:vMerge w:val="restart"/>
            <w:vAlign w:val="center"/>
          </w:tcPr>
          <w:p w14:paraId="11A6214F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Total</w:t>
            </w:r>
          </w:p>
        </w:tc>
        <w:tc>
          <w:tcPr>
            <w:tcW w:w="1456" w:type="dxa"/>
            <w:vAlign w:val="center"/>
          </w:tcPr>
          <w:p w14:paraId="2D588694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id_total</w:t>
            </w:r>
          </w:p>
        </w:tc>
        <w:tc>
          <w:tcPr>
            <w:tcW w:w="4658" w:type="dxa"/>
            <w:gridSpan w:val="3"/>
            <w:vAlign w:val="center"/>
          </w:tcPr>
          <w:p w14:paraId="382F9C0E" w14:textId="77777777" w:rsidR="00A224EF" w:rsidRPr="00821B4D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Gjenerohet nga sistemi</w:t>
            </w:r>
          </w:p>
        </w:tc>
        <w:tc>
          <w:tcPr>
            <w:tcW w:w="1601" w:type="dxa"/>
            <w:vMerge w:val="restart"/>
            <w:vAlign w:val="center"/>
          </w:tcPr>
          <w:p w14:paraId="15829915" w14:textId="77777777" w:rsidR="00A224EF" w:rsidRPr="00821B4D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noProof/>
                <w:color w:val="000000" w:themeColor="text1"/>
                <w:sz w:val="18"/>
                <w:szCs w:val="18"/>
              </w:rPr>
              <w:drawing>
                <wp:inline distT="0" distB="0" distL="0" distR="0" wp14:anchorId="0AAFC701" wp14:editId="764FCCEC">
                  <wp:extent cx="820420" cy="1295400"/>
                  <wp:effectExtent l="0" t="0" r="0" b="0"/>
                  <wp:docPr id="7" name="Diagram 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8" r:lo="rId19" r:qs="rId20" r:cs="rId21"/>
                    </a:graphicData>
                  </a:graphic>
                </wp:inline>
              </w:drawing>
            </w:r>
          </w:p>
        </w:tc>
      </w:tr>
      <w:tr w:rsidR="00A224EF" w:rsidRPr="00821B4D" w14:paraId="796BA9D8" w14:textId="77777777" w:rsidTr="003F1E1D">
        <w:trPr>
          <w:trHeight w:val="277"/>
        </w:trPr>
        <w:tc>
          <w:tcPr>
            <w:tcW w:w="1887" w:type="dxa"/>
            <w:vMerge/>
            <w:vAlign w:val="center"/>
          </w:tcPr>
          <w:p w14:paraId="43170A7C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65FA0E69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 w14:paraId="4507CA68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total</w:t>
            </w:r>
          </w:p>
        </w:tc>
        <w:tc>
          <w:tcPr>
            <w:tcW w:w="4658" w:type="dxa"/>
            <w:gridSpan w:val="3"/>
            <w:vAlign w:val="center"/>
          </w:tcPr>
          <w:p w14:paraId="56ECBFB6" w14:textId="77777777" w:rsidR="00A224EF" w:rsidRPr="00821B4D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Vlere fikse</w:t>
            </w:r>
          </w:p>
        </w:tc>
        <w:tc>
          <w:tcPr>
            <w:tcW w:w="1601" w:type="dxa"/>
            <w:vMerge/>
            <w:vAlign w:val="center"/>
          </w:tcPr>
          <w:p w14:paraId="53839157" w14:textId="77777777" w:rsidR="00A224EF" w:rsidRPr="00821B4D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A224EF" w:rsidRPr="00821B4D" w14:paraId="5306261C" w14:textId="77777777" w:rsidTr="003F1E1D">
        <w:trPr>
          <w:trHeight w:val="277"/>
        </w:trPr>
        <w:tc>
          <w:tcPr>
            <w:tcW w:w="1887" w:type="dxa"/>
            <w:vMerge/>
            <w:vAlign w:val="center"/>
          </w:tcPr>
          <w:p w14:paraId="325FAB3F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 w:val="restart"/>
            <w:vAlign w:val="center"/>
          </w:tcPr>
          <w:p w14:paraId="1B395965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Vit</w:t>
            </w:r>
          </w:p>
        </w:tc>
        <w:tc>
          <w:tcPr>
            <w:tcW w:w="1456" w:type="dxa"/>
            <w:vAlign w:val="center"/>
          </w:tcPr>
          <w:p w14:paraId="02273270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id_vit</w:t>
            </w:r>
          </w:p>
        </w:tc>
        <w:tc>
          <w:tcPr>
            <w:tcW w:w="4658" w:type="dxa"/>
            <w:gridSpan w:val="3"/>
            <w:vAlign w:val="center"/>
          </w:tcPr>
          <w:p w14:paraId="34C6B5C0" w14:textId="77777777" w:rsidR="00A224EF" w:rsidRPr="00821B4D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Gjenerohet nga sistemi</w:t>
            </w:r>
          </w:p>
        </w:tc>
        <w:tc>
          <w:tcPr>
            <w:tcW w:w="1601" w:type="dxa"/>
            <w:vMerge/>
            <w:vAlign w:val="center"/>
          </w:tcPr>
          <w:p w14:paraId="46375008" w14:textId="77777777" w:rsidR="00A224EF" w:rsidRPr="00821B4D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A224EF" w:rsidRPr="00821B4D" w14:paraId="7B23DA47" w14:textId="77777777" w:rsidTr="003F1E1D">
        <w:trPr>
          <w:trHeight w:val="555"/>
        </w:trPr>
        <w:tc>
          <w:tcPr>
            <w:tcW w:w="1887" w:type="dxa"/>
            <w:vMerge/>
            <w:vAlign w:val="center"/>
          </w:tcPr>
          <w:p w14:paraId="2DF0ECE5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0EBCD62D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 w14:paraId="7D712CAC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vit</w:t>
            </w:r>
          </w:p>
        </w:tc>
        <w:tc>
          <w:tcPr>
            <w:tcW w:w="4658" w:type="dxa"/>
            <w:gridSpan w:val="3"/>
            <w:vAlign w:val="center"/>
          </w:tcPr>
          <w:p w14:paraId="79CBC8C1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Gjenerohet me procedure nga fusha PrenotimDate, tabela Prenotim</w:t>
            </w:r>
          </w:p>
        </w:tc>
        <w:tc>
          <w:tcPr>
            <w:tcW w:w="1601" w:type="dxa"/>
            <w:vMerge/>
            <w:vAlign w:val="center"/>
          </w:tcPr>
          <w:p w14:paraId="19E18123" w14:textId="77777777" w:rsidR="00A224EF" w:rsidRPr="00821B4D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A224EF" w:rsidRPr="00821B4D" w14:paraId="305FD9A1" w14:textId="77777777" w:rsidTr="003F1E1D">
        <w:trPr>
          <w:trHeight w:val="277"/>
        </w:trPr>
        <w:tc>
          <w:tcPr>
            <w:tcW w:w="1887" w:type="dxa"/>
            <w:vMerge/>
            <w:vAlign w:val="center"/>
          </w:tcPr>
          <w:p w14:paraId="2979C956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 w:val="restart"/>
            <w:vAlign w:val="center"/>
          </w:tcPr>
          <w:p w14:paraId="402D9F51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Muaj</w:t>
            </w:r>
          </w:p>
        </w:tc>
        <w:tc>
          <w:tcPr>
            <w:tcW w:w="1456" w:type="dxa"/>
            <w:vAlign w:val="center"/>
          </w:tcPr>
          <w:p w14:paraId="3145AD4F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id_muaj</w:t>
            </w:r>
          </w:p>
        </w:tc>
        <w:tc>
          <w:tcPr>
            <w:tcW w:w="4658" w:type="dxa"/>
            <w:gridSpan w:val="3"/>
            <w:vAlign w:val="center"/>
          </w:tcPr>
          <w:p w14:paraId="59168318" w14:textId="77777777" w:rsidR="00A224EF" w:rsidRPr="00821B4D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 w:rsidRPr="00821B4D">
              <w:rPr>
                <w:color w:val="000000" w:themeColor="text1"/>
                <w:sz w:val="18"/>
                <w:szCs w:val="18"/>
              </w:rPr>
              <w:t>Gjenerohet nga sistemi</w:t>
            </w:r>
          </w:p>
        </w:tc>
        <w:tc>
          <w:tcPr>
            <w:tcW w:w="1601" w:type="dxa"/>
            <w:vMerge/>
            <w:vAlign w:val="center"/>
          </w:tcPr>
          <w:p w14:paraId="4FB00FED" w14:textId="77777777" w:rsidR="00A224EF" w:rsidRPr="00821B4D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A224EF" w:rsidRPr="00821B4D" w14:paraId="51088199" w14:textId="77777777" w:rsidTr="003F1E1D">
        <w:trPr>
          <w:trHeight w:val="529"/>
        </w:trPr>
        <w:tc>
          <w:tcPr>
            <w:tcW w:w="1887" w:type="dxa"/>
            <w:vMerge/>
            <w:vAlign w:val="center"/>
          </w:tcPr>
          <w:p w14:paraId="682CC9DB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18" w:type="dxa"/>
            <w:vMerge/>
            <w:vAlign w:val="center"/>
          </w:tcPr>
          <w:p w14:paraId="1948C4A2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56" w:type="dxa"/>
            <w:vAlign w:val="center"/>
          </w:tcPr>
          <w:p w14:paraId="17AC27D0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muaj</w:t>
            </w:r>
          </w:p>
        </w:tc>
        <w:tc>
          <w:tcPr>
            <w:tcW w:w="4658" w:type="dxa"/>
            <w:gridSpan w:val="3"/>
            <w:vAlign w:val="center"/>
          </w:tcPr>
          <w:p w14:paraId="42800970" w14:textId="77777777" w:rsidR="00A224EF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Gjenerohet me procedure nga fusha PrenotimDate, tabela Prenotim</w:t>
            </w:r>
          </w:p>
        </w:tc>
        <w:tc>
          <w:tcPr>
            <w:tcW w:w="1601" w:type="dxa"/>
            <w:vMerge/>
            <w:vAlign w:val="center"/>
          </w:tcPr>
          <w:p w14:paraId="44F6F457" w14:textId="77777777" w:rsidR="00A224EF" w:rsidRPr="00821B4D" w:rsidRDefault="00A224EF" w:rsidP="00A224EF">
            <w:pPr>
              <w:ind w:left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08B85299" w14:textId="22456597" w:rsidR="00727480" w:rsidRDefault="00727480" w:rsidP="005D325C"/>
    <w:tbl>
      <w:tblPr>
        <w:tblStyle w:val="GridTable4-Accent3"/>
        <w:tblW w:w="5000" w:type="pct"/>
        <w:tblLook w:val="0600" w:firstRow="0" w:lastRow="0" w:firstColumn="0" w:lastColumn="0" w:noHBand="1" w:noVBand="1"/>
      </w:tblPr>
      <w:tblGrid>
        <w:gridCol w:w="2630"/>
        <w:gridCol w:w="1621"/>
        <w:gridCol w:w="2544"/>
        <w:gridCol w:w="1835"/>
      </w:tblGrid>
      <w:tr w:rsidR="001E5BE2" w:rsidRPr="00727480" w14:paraId="7DE13D91" w14:textId="77777777" w:rsidTr="00EE5D6A">
        <w:trPr>
          <w:trHeight w:val="300"/>
        </w:trPr>
        <w:tc>
          <w:tcPr>
            <w:tcW w:w="1880" w:type="pct"/>
            <w:vMerge w:val="restart"/>
            <w:shd w:val="clear" w:color="auto" w:fill="BF584A" w:themeFill="accent3"/>
            <w:noWrap/>
            <w:vAlign w:val="center"/>
            <w:hideMark/>
          </w:tcPr>
          <w:p w14:paraId="064ACDAA" w14:textId="77777777" w:rsidR="00727480" w:rsidRPr="00727480" w:rsidRDefault="00727480" w:rsidP="00727480">
            <w:pPr>
              <w:ind w:left="0"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val="en-AL" w:eastAsia="en-GB"/>
              </w:rPr>
            </w:pPr>
            <w:r w:rsidRPr="00727480"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val="en-AL" w:eastAsia="en-GB"/>
              </w:rPr>
              <w:t>Fakt</w:t>
            </w:r>
          </w:p>
        </w:tc>
        <w:tc>
          <w:tcPr>
            <w:tcW w:w="1295" w:type="pct"/>
            <w:vMerge w:val="restart"/>
            <w:shd w:val="clear" w:color="auto" w:fill="BF584A" w:themeFill="accent3"/>
            <w:noWrap/>
            <w:vAlign w:val="center"/>
            <w:hideMark/>
          </w:tcPr>
          <w:p w14:paraId="7EC0A123" w14:textId="77777777" w:rsidR="00727480" w:rsidRPr="00727480" w:rsidRDefault="00727480" w:rsidP="00727480">
            <w:pPr>
              <w:ind w:left="0"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val="en-AL" w:eastAsia="en-GB"/>
              </w:rPr>
            </w:pPr>
            <w:r w:rsidRPr="00727480"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val="en-AL" w:eastAsia="en-GB"/>
              </w:rPr>
              <w:t>Dimension</w:t>
            </w:r>
          </w:p>
        </w:tc>
        <w:tc>
          <w:tcPr>
            <w:tcW w:w="1825" w:type="pct"/>
            <w:gridSpan w:val="2"/>
            <w:shd w:val="clear" w:color="auto" w:fill="BF584A" w:themeFill="accent3"/>
            <w:noWrap/>
            <w:vAlign w:val="center"/>
            <w:hideMark/>
          </w:tcPr>
          <w:p w14:paraId="3EF2A643" w14:textId="77777777" w:rsidR="00727480" w:rsidRPr="00727480" w:rsidRDefault="00727480" w:rsidP="00727480">
            <w:pPr>
              <w:ind w:left="0"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val="en-AL" w:eastAsia="en-GB"/>
              </w:rPr>
            </w:pPr>
            <w:r w:rsidRPr="00727480"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val="en-AL" w:eastAsia="en-GB"/>
              </w:rPr>
              <w:t>Te matshmet</w:t>
            </w:r>
          </w:p>
        </w:tc>
      </w:tr>
      <w:tr w:rsidR="00D01D6D" w:rsidRPr="00727480" w14:paraId="14458BC7" w14:textId="77777777" w:rsidTr="00EE5D6A">
        <w:trPr>
          <w:trHeight w:val="320"/>
        </w:trPr>
        <w:tc>
          <w:tcPr>
            <w:tcW w:w="1880" w:type="pct"/>
            <w:vMerge/>
            <w:shd w:val="clear" w:color="auto" w:fill="BF584A" w:themeFill="accent3"/>
            <w:vAlign w:val="center"/>
            <w:hideMark/>
          </w:tcPr>
          <w:p w14:paraId="4503CCBA" w14:textId="77777777" w:rsidR="00727480" w:rsidRPr="00727480" w:rsidRDefault="00727480" w:rsidP="00727480">
            <w:pPr>
              <w:ind w:left="0"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val="en-AL" w:eastAsia="en-GB"/>
              </w:rPr>
            </w:pPr>
          </w:p>
        </w:tc>
        <w:tc>
          <w:tcPr>
            <w:tcW w:w="1295" w:type="pct"/>
            <w:vMerge/>
            <w:shd w:val="clear" w:color="auto" w:fill="BF584A" w:themeFill="accent3"/>
            <w:vAlign w:val="center"/>
            <w:hideMark/>
          </w:tcPr>
          <w:p w14:paraId="3DD1C886" w14:textId="77777777" w:rsidR="00727480" w:rsidRPr="00727480" w:rsidRDefault="00727480" w:rsidP="00727480">
            <w:pPr>
              <w:ind w:left="0"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val="en-AL" w:eastAsia="en-GB"/>
              </w:rPr>
            </w:pPr>
          </w:p>
        </w:tc>
        <w:tc>
          <w:tcPr>
            <w:tcW w:w="727" w:type="pct"/>
            <w:shd w:val="clear" w:color="auto" w:fill="BF584A" w:themeFill="accent3"/>
            <w:noWrap/>
            <w:vAlign w:val="center"/>
            <w:hideMark/>
          </w:tcPr>
          <w:p w14:paraId="34068510" w14:textId="77777777" w:rsidR="00727480" w:rsidRPr="00727480" w:rsidRDefault="00727480" w:rsidP="00727480">
            <w:pPr>
              <w:ind w:left="0"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val="en-AL" w:eastAsia="en-GB"/>
              </w:rPr>
            </w:pPr>
            <w:r w:rsidRPr="00727480"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val="en-AL" w:eastAsia="en-GB"/>
              </w:rPr>
              <w:t>Emertimi</w:t>
            </w:r>
          </w:p>
        </w:tc>
        <w:tc>
          <w:tcPr>
            <w:tcW w:w="1098" w:type="pct"/>
            <w:shd w:val="clear" w:color="auto" w:fill="BF584A" w:themeFill="accent3"/>
            <w:noWrap/>
            <w:vAlign w:val="center"/>
            <w:hideMark/>
          </w:tcPr>
          <w:p w14:paraId="792B7C1E" w14:textId="77777777" w:rsidR="00727480" w:rsidRPr="00727480" w:rsidRDefault="00727480" w:rsidP="00727480">
            <w:pPr>
              <w:ind w:left="0"/>
              <w:jc w:val="center"/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val="en-AL" w:eastAsia="en-GB"/>
              </w:rPr>
            </w:pPr>
            <w:r w:rsidRPr="00727480">
              <w:rPr>
                <w:rFonts w:eastAsia="Times New Roman" w:cs="Calibri"/>
                <w:b/>
                <w:bCs/>
                <w:color w:val="FFFFFF" w:themeColor="background1"/>
                <w:sz w:val="20"/>
                <w:szCs w:val="20"/>
                <w:lang w:val="en-AL" w:eastAsia="en-GB"/>
              </w:rPr>
              <w:t>Funksion Agregat</w:t>
            </w:r>
          </w:p>
        </w:tc>
      </w:tr>
      <w:tr w:rsidR="00EE5D6A" w:rsidRPr="00727480" w14:paraId="65292E3B" w14:textId="77777777" w:rsidTr="00EE5D6A">
        <w:trPr>
          <w:trHeight w:val="300"/>
        </w:trPr>
        <w:tc>
          <w:tcPr>
            <w:tcW w:w="1880" w:type="pct"/>
            <w:vMerge w:val="restart"/>
            <w:noWrap/>
            <w:vAlign w:val="center"/>
            <w:hideMark/>
          </w:tcPr>
          <w:p w14:paraId="4B1014F4" w14:textId="5CBC6908" w:rsidR="00EE5D6A" w:rsidRPr="00727480" w:rsidRDefault="00EE5D6A" w:rsidP="00EE5D6A">
            <w:pPr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Fakt1</w:t>
            </w:r>
          </w:p>
        </w:tc>
        <w:tc>
          <w:tcPr>
            <w:tcW w:w="1295" w:type="pct"/>
            <w:noWrap/>
            <w:vAlign w:val="center"/>
            <w:hideMark/>
          </w:tcPr>
          <w:p w14:paraId="4300AF4E" w14:textId="2E51A22D" w:rsidR="00EE5D6A" w:rsidRPr="00727480" w:rsidRDefault="00EE5D6A" w:rsidP="00EE5D6A">
            <w:pPr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Pagesa</w:t>
            </w:r>
          </w:p>
        </w:tc>
        <w:tc>
          <w:tcPr>
            <w:tcW w:w="727" w:type="pct"/>
            <w:noWrap/>
            <w:vAlign w:val="center"/>
          </w:tcPr>
          <w:p w14:paraId="0C5214F0" w14:textId="5EE407DB" w:rsidR="00EE5D6A" w:rsidRPr="00EE5D6A" w:rsidRDefault="00EE5D6A" w:rsidP="00EE5D6A">
            <w:pPr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AL" w:eastAsia="en-GB"/>
              </w:rPr>
            </w:pPr>
            <w:r w:rsidRPr="00EE5D6A">
              <w:rPr>
                <w:rFonts w:eastAsia="Times New Roman" w:cs="Calibri"/>
                <w:color w:val="000000"/>
                <w:sz w:val="20"/>
                <w:szCs w:val="20"/>
                <w:lang w:val="en-AL" w:eastAsia="en-GB"/>
              </w:rPr>
              <w:t>totali_vjetor_pagesat</w:t>
            </w:r>
          </w:p>
        </w:tc>
        <w:tc>
          <w:tcPr>
            <w:tcW w:w="1098" w:type="pct"/>
            <w:noWrap/>
            <w:vAlign w:val="center"/>
          </w:tcPr>
          <w:p w14:paraId="43F9E73F" w14:textId="7E2AF236" w:rsidR="00EE5D6A" w:rsidRPr="00727480" w:rsidRDefault="00EE5D6A" w:rsidP="00EE5D6A">
            <w:pPr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SUM</w:t>
            </w:r>
          </w:p>
        </w:tc>
      </w:tr>
      <w:tr w:rsidR="00EE5D6A" w:rsidRPr="00727480" w14:paraId="2CB79173" w14:textId="77777777" w:rsidTr="00EE5D6A">
        <w:trPr>
          <w:trHeight w:val="320"/>
        </w:trPr>
        <w:tc>
          <w:tcPr>
            <w:tcW w:w="1880" w:type="pct"/>
            <w:vMerge/>
            <w:vAlign w:val="center"/>
            <w:hideMark/>
          </w:tcPr>
          <w:p w14:paraId="77DF7F2C" w14:textId="77777777" w:rsidR="00EE5D6A" w:rsidRPr="00727480" w:rsidRDefault="00EE5D6A" w:rsidP="00EE5D6A">
            <w:pPr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AL" w:eastAsia="en-GB"/>
              </w:rPr>
            </w:pPr>
          </w:p>
        </w:tc>
        <w:tc>
          <w:tcPr>
            <w:tcW w:w="1295" w:type="pct"/>
            <w:noWrap/>
            <w:vAlign w:val="center"/>
            <w:hideMark/>
          </w:tcPr>
          <w:p w14:paraId="541EB0D8" w14:textId="3CD8C264" w:rsidR="00EE5D6A" w:rsidRPr="00EE5D6A" w:rsidRDefault="00EE5D6A" w:rsidP="00EE5D6A">
            <w:pPr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Akomodime</w:t>
            </w:r>
          </w:p>
        </w:tc>
        <w:tc>
          <w:tcPr>
            <w:tcW w:w="727" w:type="pct"/>
            <w:noWrap/>
            <w:vAlign w:val="center"/>
          </w:tcPr>
          <w:p w14:paraId="38734408" w14:textId="11618B12" w:rsidR="00EE5D6A" w:rsidRPr="00EE5D6A" w:rsidRDefault="00EE5D6A" w:rsidP="00EE5D6A">
            <w:pPr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AL" w:eastAsia="en-GB"/>
              </w:rPr>
            </w:pPr>
            <w:r w:rsidRPr="00EE5D6A">
              <w:rPr>
                <w:rFonts w:eastAsia="Times New Roman" w:cs="Calibri"/>
                <w:color w:val="000000"/>
                <w:sz w:val="20"/>
                <w:szCs w:val="20"/>
                <w:lang w:val="en-AL" w:eastAsia="en-GB"/>
              </w:rPr>
              <w:t>totali_vjetor_te_akomoduar</w:t>
            </w:r>
          </w:p>
        </w:tc>
        <w:tc>
          <w:tcPr>
            <w:tcW w:w="1098" w:type="pct"/>
            <w:noWrap/>
            <w:vAlign w:val="center"/>
          </w:tcPr>
          <w:p w14:paraId="3905C085" w14:textId="70AB3AC1" w:rsidR="00EE5D6A" w:rsidRPr="001336AD" w:rsidRDefault="00EE5D6A" w:rsidP="00EE5D6A">
            <w:pPr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  <w:t>COUNT</w:t>
            </w:r>
          </w:p>
        </w:tc>
      </w:tr>
      <w:tr w:rsidR="00EE5D6A" w:rsidRPr="00727480" w14:paraId="303EBB98" w14:textId="77777777" w:rsidTr="00EE5D6A">
        <w:trPr>
          <w:trHeight w:val="320"/>
        </w:trPr>
        <w:tc>
          <w:tcPr>
            <w:tcW w:w="1880" w:type="pct"/>
            <w:vMerge/>
            <w:vAlign w:val="center"/>
          </w:tcPr>
          <w:p w14:paraId="5A9D24BC" w14:textId="77777777" w:rsidR="00EE5D6A" w:rsidRPr="00727480" w:rsidRDefault="00EE5D6A" w:rsidP="00EE5D6A">
            <w:pPr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AL" w:eastAsia="en-GB"/>
              </w:rPr>
            </w:pPr>
          </w:p>
        </w:tc>
        <w:tc>
          <w:tcPr>
            <w:tcW w:w="1295" w:type="pct"/>
            <w:noWrap/>
            <w:vAlign w:val="center"/>
          </w:tcPr>
          <w:p w14:paraId="599727EC" w14:textId="50AFF414" w:rsidR="00EE5D6A" w:rsidRPr="00727480" w:rsidRDefault="00EE5D6A" w:rsidP="00EE5D6A">
            <w:pPr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n-AL" w:eastAsia="en-GB"/>
              </w:rPr>
            </w:pPr>
            <w:r w:rsidRPr="00727480">
              <w:rPr>
                <w:rFonts w:eastAsia="Times New Roman" w:cs="Calibri"/>
                <w:color w:val="000000"/>
                <w:sz w:val="20"/>
                <w:szCs w:val="20"/>
                <w:lang w:val="en-AL" w:eastAsia="en-GB"/>
              </w:rPr>
              <w:t>Koha</w:t>
            </w:r>
          </w:p>
        </w:tc>
        <w:tc>
          <w:tcPr>
            <w:tcW w:w="727" w:type="pct"/>
            <w:noWrap/>
            <w:vAlign w:val="center"/>
          </w:tcPr>
          <w:p w14:paraId="16E36A98" w14:textId="489EF2F7" w:rsidR="00EE5D6A" w:rsidRDefault="00EE5D6A" w:rsidP="00EE5D6A">
            <w:pPr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098" w:type="pct"/>
            <w:noWrap/>
            <w:vAlign w:val="center"/>
          </w:tcPr>
          <w:p w14:paraId="2D7D053D" w14:textId="3F76B8DE" w:rsidR="00EE5D6A" w:rsidRDefault="00EE5D6A" w:rsidP="00EE5D6A">
            <w:pPr>
              <w:ind w:left="0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5B57198F" w14:textId="77777777" w:rsidR="00727480" w:rsidRPr="000B3E94" w:rsidRDefault="00727480" w:rsidP="005D325C"/>
    <w:sectPr w:rsidR="00727480" w:rsidRPr="000B3E94">
      <w:footerReference w:type="default" r:id="rId23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05C95" w14:textId="77777777" w:rsidR="006C0FD5" w:rsidRDefault="006C0FD5">
      <w:pPr>
        <w:spacing w:after="0" w:line="240" w:lineRule="auto"/>
      </w:pPr>
      <w:r>
        <w:separator/>
      </w:r>
    </w:p>
    <w:p w14:paraId="4AAC781A" w14:textId="77777777" w:rsidR="006C0FD5" w:rsidRDefault="006C0FD5"/>
  </w:endnote>
  <w:endnote w:type="continuationSeparator" w:id="0">
    <w:p w14:paraId="68BA9203" w14:textId="77777777" w:rsidR="006C0FD5" w:rsidRDefault="006C0FD5">
      <w:pPr>
        <w:spacing w:after="0" w:line="240" w:lineRule="auto"/>
      </w:pPr>
      <w:r>
        <w:continuationSeparator/>
      </w:r>
    </w:p>
    <w:p w14:paraId="588061CB" w14:textId="77777777" w:rsidR="006C0FD5" w:rsidRDefault="006C0F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68BA2" w14:textId="77777777" w:rsidR="00F22241" w:rsidRDefault="00E35B8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CB5D2" w14:textId="77777777" w:rsidR="006C0FD5" w:rsidRDefault="006C0FD5">
      <w:pPr>
        <w:spacing w:after="0" w:line="240" w:lineRule="auto"/>
      </w:pPr>
      <w:r>
        <w:separator/>
      </w:r>
    </w:p>
    <w:p w14:paraId="0457E08E" w14:textId="77777777" w:rsidR="006C0FD5" w:rsidRDefault="006C0FD5"/>
  </w:footnote>
  <w:footnote w:type="continuationSeparator" w:id="0">
    <w:p w14:paraId="6C10BA96" w14:textId="77777777" w:rsidR="006C0FD5" w:rsidRDefault="006C0FD5">
      <w:pPr>
        <w:spacing w:after="0" w:line="240" w:lineRule="auto"/>
      </w:pPr>
      <w:r>
        <w:continuationSeparator/>
      </w:r>
    </w:p>
    <w:p w14:paraId="58D2EA60" w14:textId="77777777" w:rsidR="006C0FD5" w:rsidRDefault="006C0FD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en-US" w:vendorID="64" w:dllVersion="4096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7F"/>
    <w:rsid w:val="00020599"/>
    <w:rsid w:val="00020A36"/>
    <w:rsid w:val="00034266"/>
    <w:rsid w:val="00064530"/>
    <w:rsid w:val="000803F1"/>
    <w:rsid w:val="000B3E94"/>
    <w:rsid w:val="001336AD"/>
    <w:rsid w:val="00167901"/>
    <w:rsid w:val="001746A1"/>
    <w:rsid w:val="001E5BE2"/>
    <w:rsid w:val="001E74A1"/>
    <w:rsid w:val="0020598D"/>
    <w:rsid w:val="00265302"/>
    <w:rsid w:val="00291A5C"/>
    <w:rsid w:val="003A7173"/>
    <w:rsid w:val="003C62CD"/>
    <w:rsid w:val="003C6921"/>
    <w:rsid w:val="003D7B68"/>
    <w:rsid w:val="003F1E1D"/>
    <w:rsid w:val="0043389B"/>
    <w:rsid w:val="00435890"/>
    <w:rsid w:val="00473716"/>
    <w:rsid w:val="00572077"/>
    <w:rsid w:val="005B7089"/>
    <w:rsid w:val="005C33C8"/>
    <w:rsid w:val="005D325C"/>
    <w:rsid w:val="005D6B2C"/>
    <w:rsid w:val="006030FD"/>
    <w:rsid w:val="0064318A"/>
    <w:rsid w:val="006870F8"/>
    <w:rsid w:val="006C0FD5"/>
    <w:rsid w:val="006D1B64"/>
    <w:rsid w:val="006E186C"/>
    <w:rsid w:val="006F147B"/>
    <w:rsid w:val="00727480"/>
    <w:rsid w:val="00787704"/>
    <w:rsid w:val="007A4374"/>
    <w:rsid w:val="007F36E4"/>
    <w:rsid w:val="00802E17"/>
    <w:rsid w:val="00807DAC"/>
    <w:rsid w:val="00821B4D"/>
    <w:rsid w:val="0084370A"/>
    <w:rsid w:val="008B5812"/>
    <w:rsid w:val="009229CC"/>
    <w:rsid w:val="00991612"/>
    <w:rsid w:val="00A175E4"/>
    <w:rsid w:val="00A224EF"/>
    <w:rsid w:val="00A36E1A"/>
    <w:rsid w:val="00B45FFA"/>
    <w:rsid w:val="00B47E7B"/>
    <w:rsid w:val="00B6517F"/>
    <w:rsid w:val="00C1146D"/>
    <w:rsid w:val="00C1696C"/>
    <w:rsid w:val="00C43F82"/>
    <w:rsid w:val="00C66052"/>
    <w:rsid w:val="00C92E60"/>
    <w:rsid w:val="00D01D6D"/>
    <w:rsid w:val="00D11236"/>
    <w:rsid w:val="00D23353"/>
    <w:rsid w:val="00D30BBD"/>
    <w:rsid w:val="00D80D38"/>
    <w:rsid w:val="00D90CCC"/>
    <w:rsid w:val="00DD464E"/>
    <w:rsid w:val="00E35B8D"/>
    <w:rsid w:val="00E44AD8"/>
    <w:rsid w:val="00E65A2B"/>
    <w:rsid w:val="00E75A2A"/>
    <w:rsid w:val="00EE5D6A"/>
    <w:rsid w:val="00F22241"/>
    <w:rsid w:val="00F22533"/>
    <w:rsid w:val="00F31669"/>
    <w:rsid w:val="00F31BEF"/>
    <w:rsid w:val="00F7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C92F93"/>
  <w15:chartTrackingRefBased/>
  <w15:docId w15:val="{5F2C879E-92E6-064E-B8B6-753EA396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5D3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821B4D"/>
    <w:pPr>
      <w:spacing w:after="0" w:line="240" w:lineRule="auto"/>
    </w:pPr>
    <w:tblPr>
      <w:tblStyleRowBandSize w:val="1"/>
      <w:tblStyleColBandSize w:val="1"/>
      <w:tblBorders>
        <w:top w:val="single" w:sz="4" w:space="0" w:color="818181" w:themeColor="accent2" w:themeTint="99"/>
        <w:left w:val="single" w:sz="4" w:space="0" w:color="818181" w:themeColor="accent2" w:themeTint="99"/>
        <w:bottom w:val="single" w:sz="4" w:space="0" w:color="818181" w:themeColor="accent2" w:themeTint="99"/>
        <w:right w:val="single" w:sz="4" w:space="0" w:color="818181" w:themeColor="accent2" w:themeTint="99"/>
        <w:insideH w:val="single" w:sz="4" w:space="0" w:color="818181" w:themeColor="accent2" w:themeTint="99"/>
        <w:insideV w:val="single" w:sz="4" w:space="0" w:color="81818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E2E2E" w:themeColor="accent2"/>
          <w:left w:val="single" w:sz="4" w:space="0" w:color="2E2E2E" w:themeColor="accent2"/>
          <w:bottom w:val="single" w:sz="4" w:space="0" w:color="2E2E2E" w:themeColor="accent2"/>
          <w:right w:val="single" w:sz="4" w:space="0" w:color="2E2E2E" w:themeColor="accent2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/>
      <w:tcPr>
        <w:tcBorders>
          <w:top w:val="double" w:sz="4" w:space="0" w:color="2E2E2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5" w:themeFill="accent2" w:themeFillTint="33"/>
      </w:tcPr>
    </w:tblStylePr>
    <w:tblStylePr w:type="band1Horz">
      <w:tblPr/>
      <w:tcPr>
        <w:shd w:val="clear" w:color="auto" w:fill="D5D5D5" w:themeFill="accent2" w:themeFillTint="33"/>
      </w:tcPr>
    </w:tblStylePr>
  </w:style>
  <w:style w:type="table" w:styleId="GridTable5Dark-Accent3">
    <w:name w:val="Grid Table 5 Dark Accent 3"/>
    <w:basedOn w:val="TableNormal"/>
    <w:uiPriority w:val="50"/>
    <w:rsid w:val="00821B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DD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584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584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584A" w:themeFill="accent3"/>
      </w:tcPr>
    </w:tblStylePr>
    <w:tblStylePr w:type="band1Vert">
      <w:tblPr/>
      <w:tcPr>
        <w:shd w:val="clear" w:color="auto" w:fill="E5BCB6" w:themeFill="accent3" w:themeFillTint="66"/>
      </w:tcPr>
    </w:tblStylePr>
    <w:tblStylePr w:type="band1Horz">
      <w:tblPr/>
      <w:tcPr>
        <w:shd w:val="clear" w:color="auto" w:fill="E5BCB6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727480"/>
    <w:pPr>
      <w:spacing w:after="0" w:line="240" w:lineRule="auto"/>
    </w:p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" Type="http://schemas.openxmlformats.org/officeDocument/2006/relationships/settings" Target="settings.xml"/><Relationship Id="rId21" Type="http://schemas.openxmlformats.org/officeDocument/2006/relationships/diagramColors" Target="diagrams/colors3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er/Library/Containers/com.microsoft.Word/Data/Library/Application%20Support/Microsoft/Office/16.0/DTS/en-US%7b0BF5E7BD-F18B-BB43-9FA0-31AE569EFE54%7d/%7bF7C9CB76-22AD-6745-B531-161205669C0D%7dtf10002082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4517CC-42B4-3D44-978C-64091DA17B86}" type="doc">
      <dgm:prSet loTypeId="urn:microsoft.com/office/officeart/2008/layout/HalfCircle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EB304C7-728D-6B46-8DCC-E8250E9812D1}">
      <dgm:prSet phldrT="[Text]"/>
      <dgm:spPr/>
      <dgm:t>
        <a:bodyPr/>
        <a:lstStyle/>
        <a:p>
          <a:r>
            <a:rPr lang="en-US"/>
            <a:t>Total</a:t>
          </a:r>
        </a:p>
      </dgm:t>
    </dgm:pt>
    <dgm:pt modelId="{28D34B6D-B962-D845-AFD1-FDBF4436F6A2}" type="parTrans" cxnId="{4B5D6EC8-F432-704F-ACB2-A2DE50E53704}">
      <dgm:prSet/>
      <dgm:spPr/>
      <dgm:t>
        <a:bodyPr/>
        <a:lstStyle/>
        <a:p>
          <a:endParaRPr lang="en-US"/>
        </a:p>
      </dgm:t>
    </dgm:pt>
    <dgm:pt modelId="{F9B24CB6-098E-1446-8544-921BA49BFAA2}" type="sibTrans" cxnId="{4B5D6EC8-F432-704F-ACB2-A2DE50E53704}">
      <dgm:prSet/>
      <dgm:spPr/>
      <dgm:t>
        <a:bodyPr/>
        <a:lstStyle/>
        <a:p>
          <a:endParaRPr lang="en-US"/>
        </a:p>
      </dgm:t>
    </dgm:pt>
    <dgm:pt modelId="{9B5F1D3B-69F7-2240-BCA8-A7B008AEBC9F}">
      <dgm:prSet phldrT="[Text]"/>
      <dgm:spPr/>
      <dgm:t>
        <a:bodyPr/>
        <a:lstStyle/>
        <a:p>
          <a:r>
            <a:rPr lang="en-US"/>
            <a:t>Klient</a:t>
          </a:r>
        </a:p>
      </dgm:t>
    </dgm:pt>
    <dgm:pt modelId="{62E0E580-DE3E-9145-8C9E-BACC59F2495C}" type="parTrans" cxnId="{9CE4364D-8D38-EF46-BA45-062A720C4678}">
      <dgm:prSet/>
      <dgm:spPr/>
      <dgm:t>
        <a:bodyPr/>
        <a:lstStyle/>
        <a:p>
          <a:endParaRPr lang="en-US"/>
        </a:p>
      </dgm:t>
    </dgm:pt>
    <dgm:pt modelId="{5B821936-0087-3046-BAC0-AFF7B9E06488}" type="sibTrans" cxnId="{9CE4364D-8D38-EF46-BA45-062A720C4678}">
      <dgm:prSet/>
      <dgm:spPr/>
      <dgm:t>
        <a:bodyPr/>
        <a:lstStyle/>
        <a:p>
          <a:endParaRPr lang="en-US"/>
        </a:p>
      </dgm:t>
    </dgm:pt>
    <dgm:pt modelId="{5904D00C-9B03-2D49-9210-B3B1CA8C85F8}">
      <dgm:prSet phldrT="[Text]"/>
      <dgm:spPr/>
      <dgm:t>
        <a:bodyPr/>
        <a:lstStyle/>
        <a:p>
          <a:r>
            <a:rPr lang="en-US"/>
            <a:t>Shuma</a:t>
          </a:r>
        </a:p>
      </dgm:t>
    </dgm:pt>
    <dgm:pt modelId="{C27279F8-3255-0643-848D-3349F3A28C4A}" type="parTrans" cxnId="{BFCDA3A1-860F-614C-94CB-6C8E969B7CA6}">
      <dgm:prSet/>
      <dgm:spPr/>
      <dgm:t>
        <a:bodyPr/>
        <a:lstStyle/>
        <a:p>
          <a:endParaRPr lang="en-US"/>
        </a:p>
      </dgm:t>
    </dgm:pt>
    <dgm:pt modelId="{1135A63B-2493-BB40-A238-AD7F5A8A2B2B}" type="sibTrans" cxnId="{BFCDA3A1-860F-614C-94CB-6C8E969B7CA6}">
      <dgm:prSet/>
      <dgm:spPr/>
      <dgm:t>
        <a:bodyPr/>
        <a:lstStyle/>
        <a:p>
          <a:endParaRPr lang="en-US"/>
        </a:p>
      </dgm:t>
    </dgm:pt>
    <dgm:pt modelId="{8B180571-2920-F54C-B597-EE14668656A8}">
      <dgm:prSet phldrT="[Text]"/>
      <dgm:spPr/>
      <dgm:t>
        <a:bodyPr/>
        <a:lstStyle/>
        <a:p>
          <a:r>
            <a:rPr lang="en-US"/>
            <a:t>Prenotim</a:t>
          </a:r>
        </a:p>
      </dgm:t>
    </dgm:pt>
    <dgm:pt modelId="{2757E54F-38C4-CF48-8E6A-D7955DC5514E}" type="parTrans" cxnId="{61C5F592-2237-C841-85B0-7D7E9A14F4D7}">
      <dgm:prSet/>
      <dgm:spPr/>
      <dgm:t>
        <a:bodyPr/>
        <a:lstStyle/>
        <a:p>
          <a:endParaRPr lang="en-US"/>
        </a:p>
      </dgm:t>
    </dgm:pt>
    <dgm:pt modelId="{39DE30FD-D632-4C40-ADF5-6391F156D6EE}" type="sibTrans" cxnId="{61C5F592-2237-C841-85B0-7D7E9A14F4D7}">
      <dgm:prSet/>
      <dgm:spPr/>
      <dgm:t>
        <a:bodyPr/>
        <a:lstStyle/>
        <a:p>
          <a:endParaRPr lang="en-US"/>
        </a:p>
      </dgm:t>
    </dgm:pt>
    <dgm:pt modelId="{F80ADBE3-4714-6043-B396-B50439112B80}" type="pres">
      <dgm:prSet presAssocID="{A24517CC-42B4-3D44-978C-64091DA17B86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C49B46F-B381-0F47-BC89-F628C57B4404}" type="pres">
      <dgm:prSet presAssocID="{DEB304C7-728D-6B46-8DCC-E8250E9812D1}" presName="hierRoot1" presStyleCnt="0">
        <dgm:presLayoutVars>
          <dgm:hierBranch val="init"/>
        </dgm:presLayoutVars>
      </dgm:prSet>
      <dgm:spPr/>
    </dgm:pt>
    <dgm:pt modelId="{2233A53D-8FFC-F042-A1A8-15EDF20E8178}" type="pres">
      <dgm:prSet presAssocID="{DEB304C7-728D-6B46-8DCC-E8250E9812D1}" presName="rootComposite1" presStyleCnt="0"/>
      <dgm:spPr/>
    </dgm:pt>
    <dgm:pt modelId="{892EC94E-2E73-5B4F-B8E9-31771E4917B9}" type="pres">
      <dgm:prSet presAssocID="{DEB304C7-728D-6B46-8DCC-E8250E9812D1}" presName="rootText1" presStyleLbl="alignAcc1" presStyleIdx="0" presStyleCnt="0">
        <dgm:presLayoutVars>
          <dgm:chPref val="3"/>
        </dgm:presLayoutVars>
      </dgm:prSet>
      <dgm:spPr/>
    </dgm:pt>
    <dgm:pt modelId="{080CC8A0-C22E-CC44-90F8-D4940E0FB88B}" type="pres">
      <dgm:prSet presAssocID="{DEB304C7-728D-6B46-8DCC-E8250E9812D1}" presName="topArc1" presStyleLbl="parChTrans1D1" presStyleIdx="0" presStyleCnt="8"/>
      <dgm:spPr/>
    </dgm:pt>
    <dgm:pt modelId="{C534AF7F-671C-0940-A9BA-656ACD202D75}" type="pres">
      <dgm:prSet presAssocID="{DEB304C7-728D-6B46-8DCC-E8250E9812D1}" presName="bottomArc1" presStyleLbl="parChTrans1D1" presStyleIdx="1" presStyleCnt="8"/>
      <dgm:spPr/>
    </dgm:pt>
    <dgm:pt modelId="{B13ACCC2-DB64-0D40-9509-F7FBAFB31C44}" type="pres">
      <dgm:prSet presAssocID="{DEB304C7-728D-6B46-8DCC-E8250E9812D1}" presName="topConnNode1" presStyleLbl="node1" presStyleIdx="0" presStyleCnt="0"/>
      <dgm:spPr/>
    </dgm:pt>
    <dgm:pt modelId="{01D50296-6378-AB43-8A77-FFFDB9C8710F}" type="pres">
      <dgm:prSet presAssocID="{DEB304C7-728D-6B46-8DCC-E8250E9812D1}" presName="hierChild2" presStyleCnt="0"/>
      <dgm:spPr/>
    </dgm:pt>
    <dgm:pt modelId="{DC2584C1-9B1B-B541-B58F-06D632C7046F}" type="pres">
      <dgm:prSet presAssocID="{62E0E580-DE3E-9145-8C9E-BACC59F2495C}" presName="Name28" presStyleLbl="parChTrans1D2" presStyleIdx="0" presStyleCnt="1"/>
      <dgm:spPr/>
    </dgm:pt>
    <dgm:pt modelId="{65526813-5153-084A-A111-855CDB7FD60C}" type="pres">
      <dgm:prSet presAssocID="{9B5F1D3B-69F7-2240-BCA8-A7B008AEBC9F}" presName="hierRoot2" presStyleCnt="0">
        <dgm:presLayoutVars>
          <dgm:hierBranch val="init"/>
        </dgm:presLayoutVars>
      </dgm:prSet>
      <dgm:spPr/>
    </dgm:pt>
    <dgm:pt modelId="{77910345-EF33-2249-8BA0-5FB5B725EB9D}" type="pres">
      <dgm:prSet presAssocID="{9B5F1D3B-69F7-2240-BCA8-A7B008AEBC9F}" presName="rootComposite2" presStyleCnt="0"/>
      <dgm:spPr/>
    </dgm:pt>
    <dgm:pt modelId="{6307FDC5-2A60-A140-9AB2-75CDFBD1C48C}" type="pres">
      <dgm:prSet presAssocID="{9B5F1D3B-69F7-2240-BCA8-A7B008AEBC9F}" presName="rootText2" presStyleLbl="alignAcc1" presStyleIdx="0" presStyleCnt="0">
        <dgm:presLayoutVars>
          <dgm:chPref val="3"/>
        </dgm:presLayoutVars>
      </dgm:prSet>
      <dgm:spPr/>
    </dgm:pt>
    <dgm:pt modelId="{68B26383-7E78-0743-B0A2-7E2CF9328071}" type="pres">
      <dgm:prSet presAssocID="{9B5F1D3B-69F7-2240-BCA8-A7B008AEBC9F}" presName="topArc2" presStyleLbl="parChTrans1D1" presStyleIdx="2" presStyleCnt="8"/>
      <dgm:spPr/>
    </dgm:pt>
    <dgm:pt modelId="{6FE4FA53-E65D-144B-89EB-6FC6A927C0A7}" type="pres">
      <dgm:prSet presAssocID="{9B5F1D3B-69F7-2240-BCA8-A7B008AEBC9F}" presName="bottomArc2" presStyleLbl="parChTrans1D1" presStyleIdx="3" presStyleCnt="8"/>
      <dgm:spPr/>
    </dgm:pt>
    <dgm:pt modelId="{9187FB76-44A5-8A44-960B-5AEA45FE8A86}" type="pres">
      <dgm:prSet presAssocID="{9B5F1D3B-69F7-2240-BCA8-A7B008AEBC9F}" presName="topConnNode2" presStyleLbl="node2" presStyleIdx="0" presStyleCnt="0"/>
      <dgm:spPr/>
    </dgm:pt>
    <dgm:pt modelId="{99FECFAF-0BE8-4741-8AE1-707B98CD908D}" type="pres">
      <dgm:prSet presAssocID="{9B5F1D3B-69F7-2240-BCA8-A7B008AEBC9F}" presName="hierChild4" presStyleCnt="0"/>
      <dgm:spPr/>
    </dgm:pt>
    <dgm:pt modelId="{21E06866-8A2B-5445-B888-CD9471770361}" type="pres">
      <dgm:prSet presAssocID="{2757E54F-38C4-CF48-8E6A-D7955DC5514E}" presName="Name28" presStyleLbl="parChTrans1D3" presStyleIdx="0" presStyleCnt="2"/>
      <dgm:spPr/>
    </dgm:pt>
    <dgm:pt modelId="{E8671C1D-8BE2-3C46-A69B-6085251E1BF8}" type="pres">
      <dgm:prSet presAssocID="{8B180571-2920-F54C-B597-EE14668656A8}" presName="hierRoot2" presStyleCnt="0">
        <dgm:presLayoutVars>
          <dgm:hierBranch val="init"/>
        </dgm:presLayoutVars>
      </dgm:prSet>
      <dgm:spPr/>
    </dgm:pt>
    <dgm:pt modelId="{A731D7B5-5AD1-8B4E-A216-A37F39330BB2}" type="pres">
      <dgm:prSet presAssocID="{8B180571-2920-F54C-B597-EE14668656A8}" presName="rootComposite2" presStyleCnt="0"/>
      <dgm:spPr/>
    </dgm:pt>
    <dgm:pt modelId="{4A3DCD9F-F0C7-0D4D-939C-8204611F258C}" type="pres">
      <dgm:prSet presAssocID="{8B180571-2920-F54C-B597-EE14668656A8}" presName="rootText2" presStyleLbl="alignAcc1" presStyleIdx="0" presStyleCnt="0">
        <dgm:presLayoutVars>
          <dgm:chPref val="3"/>
        </dgm:presLayoutVars>
      </dgm:prSet>
      <dgm:spPr/>
    </dgm:pt>
    <dgm:pt modelId="{53271C52-A76C-D94A-B830-123A6802CA6B}" type="pres">
      <dgm:prSet presAssocID="{8B180571-2920-F54C-B597-EE14668656A8}" presName="topArc2" presStyleLbl="parChTrans1D1" presStyleIdx="4" presStyleCnt="8"/>
      <dgm:spPr/>
    </dgm:pt>
    <dgm:pt modelId="{F6BCB029-FD3E-654A-84D3-A954581F6443}" type="pres">
      <dgm:prSet presAssocID="{8B180571-2920-F54C-B597-EE14668656A8}" presName="bottomArc2" presStyleLbl="parChTrans1D1" presStyleIdx="5" presStyleCnt="8"/>
      <dgm:spPr/>
    </dgm:pt>
    <dgm:pt modelId="{12E43A59-F187-604D-8569-6016C31ADEC3}" type="pres">
      <dgm:prSet presAssocID="{8B180571-2920-F54C-B597-EE14668656A8}" presName="topConnNode2" presStyleLbl="node3" presStyleIdx="0" presStyleCnt="0"/>
      <dgm:spPr/>
    </dgm:pt>
    <dgm:pt modelId="{60EB5166-A5F4-D742-B1F2-D9F0E57DE426}" type="pres">
      <dgm:prSet presAssocID="{8B180571-2920-F54C-B597-EE14668656A8}" presName="hierChild4" presStyleCnt="0"/>
      <dgm:spPr/>
    </dgm:pt>
    <dgm:pt modelId="{15A61D2C-94A2-BB47-A475-257B4850D13B}" type="pres">
      <dgm:prSet presAssocID="{8B180571-2920-F54C-B597-EE14668656A8}" presName="hierChild5" presStyleCnt="0"/>
      <dgm:spPr/>
    </dgm:pt>
    <dgm:pt modelId="{E64B9C40-1C47-C943-B025-7182C45FF470}" type="pres">
      <dgm:prSet presAssocID="{C27279F8-3255-0643-848D-3349F3A28C4A}" presName="Name28" presStyleLbl="parChTrans1D3" presStyleIdx="1" presStyleCnt="2"/>
      <dgm:spPr/>
    </dgm:pt>
    <dgm:pt modelId="{17F7DA44-0C18-DC40-99A9-25317BB03838}" type="pres">
      <dgm:prSet presAssocID="{5904D00C-9B03-2D49-9210-B3B1CA8C85F8}" presName="hierRoot2" presStyleCnt="0">
        <dgm:presLayoutVars>
          <dgm:hierBranch val="init"/>
        </dgm:presLayoutVars>
      </dgm:prSet>
      <dgm:spPr/>
    </dgm:pt>
    <dgm:pt modelId="{9222BD07-9B58-AD48-BAB1-E33A5454E50A}" type="pres">
      <dgm:prSet presAssocID="{5904D00C-9B03-2D49-9210-B3B1CA8C85F8}" presName="rootComposite2" presStyleCnt="0"/>
      <dgm:spPr/>
    </dgm:pt>
    <dgm:pt modelId="{191EC6ED-5185-6046-B88E-F2EA9B9DD41D}" type="pres">
      <dgm:prSet presAssocID="{5904D00C-9B03-2D49-9210-B3B1CA8C85F8}" presName="rootText2" presStyleLbl="alignAcc1" presStyleIdx="0" presStyleCnt="0">
        <dgm:presLayoutVars>
          <dgm:chPref val="3"/>
        </dgm:presLayoutVars>
      </dgm:prSet>
      <dgm:spPr/>
    </dgm:pt>
    <dgm:pt modelId="{02812E81-E0BD-FE4B-A8D1-85D64EA0CD9C}" type="pres">
      <dgm:prSet presAssocID="{5904D00C-9B03-2D49-9210-B3B1CA8C85F8}" presName="topArc2" presStyleLbl="parChTrans1D1" presStyleIdx="6" presStyleCnt="8"/>
      <dgm:spPr/>
    </dgm:pt>
    <dgm:pt modelId="{489A6698-12B1-894F-BE98-849788A8B863}" type="pres">
      <dgm:prSet presAssocID="{5904D00C-9B03-2D49-9210-B3B1CA8C85F8}" presName="bottomArc2" presStyleLbl="parChTrans1D1" presStyleIdx="7" presStyleCnt="8"/>
      <dgm:spPr/>
    </dgm:pt>
    <dgm:pt modelId="{8948A2E0-B6CD-9D45-8094-9076BDAC26E8}" type="pres">
      <dgm:prSet presAssocID="{5904D00C-9B03-2D49-9210-B3B1CA8C85F8}" presName="topConnNode2" presStyleLbl="node3" presStyleIdx="0" presStyleCnt="0"/>
      <dgm:spPr/>
    </dgm:pt>
    <dgm:pt modelId="{F389CD8E-4886-B146-91F0-13EA6634CBBC}" type="pres">
      <dgm:prSet presAssocID="{5904D00C-9B03-2D49-9210-B3B1CA8C85F8}" presName="hierChild4" presStyleCnt="0"/>
      <dgm:spPr/>
    </dgm:pt>
    <dgm:pt modelId="{1BD170BD-705F-F64A-82B0-E08CE717D59A}" type="pres">
      <dgm:prSet presAssocID="{5904D00C-9B03-2D49-9210-B3B1CA8C85F8}" presName="hierChild5" presStyleCnt="0"/>
      <dgm:spPr/>
    </dgm:pt>
    <dgm:pt modelId="{3BEAB499-27D9-2348-914E-9A73B44F3FE3}" type="pres">
      <dgm:prSet presAssocID="{9B5F1D3B-69F7-2240-BCA8-A7B008AEBC9F}" presName="hierChild5" presStyleCnt="0"/>
      <dgm:spPr/>
    </dgm:pt>
    <dgm:pt modelId="{C83ACA9D-D1CB-A44B-9125-C1646E6BF279}" type="pres">
      <dgm:prSet presAssocID="{DEB304C7-728D-6B46-8DCC-E8250E9812D1}" presName="hierChild3" presStyleCnt="0"/>
      <dgm:spPr/>
    </dgm:pt>
  </dgm:ptLst>
  <dgm:cxnLst>
    <dgm:cxn modelId="{CA584E3C-2CED-104C-96B4-98BAF1BB33D3}" type="presOf" srcId="{C27279F8-3255-0643-848D-3349F3A28C4A}" destId="{E64B9C40-1C47-C943-B025-7182C45FF470}" srcOrd="0" destOrd="0" presId="urn:microsoft.com/office/officeart/2008/layout/HalfCircleOrganizationChart"/>
    <dgm:cxn modelId="{9CE4364D-8D38-EF46-BA45-062A720C4678}" srcId="{DEB304C7-728D-6B46-8DCC-E8250E9812D1}" destId="{9B5F1D3B-69F7-2240-BCA8-A7B008AEBC9F}" srcOrd="0" destOrd="0" parTransId="{62E0E580-DE3E-9145-8C9E-BACC59F2495C}" sibTransId="{5B821936-0087-3046-BAC0-AFF7B9E06488}"/>
    <dgm:cxn modelId="{54C7684E-985A-E441-89AC-2103B0231AE5}" type="presOf" srcId="{A24517CC-42B4-3D44-978C-64091DA17B86}" destId="{F80ADBE3-4714-6043-B396-B50439112B80}" srcOrd="0" destOrd="0" presId="urn:microsoft.com/office/officeart/2008/layout/HalfCircleOrganizationChart"/>
    <dgm:cxn modelId="{1C553358-F73D-D540-B98E-FF427A7AA3A9}" type="presOf" srcId="{8B180571-2920-F54C-B597-EE14668656A8}" destId="{4A3DCD9F-F0C7-0D4D-939C-8204611F258C}" srcOrd="0" destOrd="0" presId="urn:microsoft.com/office/officeart/2008/layout/HalfCircleOrganizationChart"/>
    <dgm:cxn modelId="{1CCBCE76-DA2E-D341-AFF9-6EA251F33691}" type="presOf" srcId="{9B5F1D3B-69F7-2240-BCA8-A7B008AEBC9F}" destId="{9187FB76-44A5-8A44-960B-5AEA45FE8A86}" srcOrd="1" destOrd="0" presId="urn:microsoft.com/office/officeart/2008/layout/HalfCircleOrganizationChart"/>
    <dgm:cxn modelId="{5C23837E-1D2C-A34E-8769-10FB2E45895A}" type="presOf" srcId="{8B180571-2920-F54C-B597-EE14668656A8}" destId="{12E43A59-F187-604D-8569-6016C31ADEC3}" srcOrd="1" destOrd="0" presId="urn:microsoft.com/office/officeart/2008/layout/HalfCircleOrganizationChart"/>
    <dgm:cxn modelId="{94FA9389-3315-AB41-8EDB-9C706EA6CB69}" type="presOf" srcId="{2757E54F-38C4-CF48-8E6A-D7955DC5514E}" destId="{21E06866-8A2B-5445-B888-CD9471770361}" srcOrd="0" destOrd="0" presId="urn:microsoft.com/office/officeart/2008/layout/HalfCircleOrganizationChart"/>
    <dgm:cxn modelId="{61C5F592-2237-C841-85B0-7D7E9A14F4D7}" srcId="{9B5F1D3B-69F7-2240-BCA8-A7B008AEBC9F}" destId="{8B180571-2920-F54C-B597-EE14668656A8}" srcOrd="0" destOrd="0" parTransId="{2757E54F-38C4-CF48-8E6A-D7955DC5514E}" sibTransId="{39DE30FD-D632-4C40-ADF5-6391F156D6EE}"/>
    <dgm:cxn modelId="{0020419B-891E-CA43-ADCB-3BA35AB3404C}" type="presOf" srcId="{62E0E580-DE3E-9145-8C9E-BACC59F2495C}" destId="{DC2584C1-9B1B-B541-B58F-06D632C7046F}" srcOrd="0" destOrd="0" presId="urn:microsoft.com/office/officeart/2008/layout/HalfCircleOrganizationChart"/>
    <dgm:cxn modelId="{59AB719B-300A-D242-879A-AB7089FC96CB}" type="presOf" srcId="{9B5F1D3B-69F7-2240-BCA8-A7B008AEBC9F}" destId="{6307FDC5-2A60-A140-9AB2-75CDFBD1C48C}" srcOrd="0" destOrd="0" presId="urn:microsoft.com/office/officeart/2008/layout/HalfCircleOrganizationChart"/>
    <dgm:cxn modelId="{BFCDA3A1-860F-614C-94CB-6C8E969B7CA6}" srcId="{9B5F1D3B-69F7-2240-BCA8-A7B008AEBC9F}" destId="{5904D00C-9B03-2D49-9210-B3B1CA8C85F8}" srcOrd="1" destOrd="0" parTransId="{C27279F8-3255-0643-848D-3349F3A28C4A}" sibTransId="{1135A63B-2493-BB40-A238-AD7F5A8A2B2B}"/>
    <dgm:cxn modelId="{2F5DB1A3-B705-7A4B-AFCC-EC707B68AF33}" type="presOf" srcId="{DEB304C7-728D-6B46-8DCC-E8250E9812D1}" destId="{892EC94E-2E73-5B4F-B8E9-31771E4917B9}" srcOrd="0" destOrd="0" presId="urn:microsoft.com/office/officeart/2008/layout/HalfCircleOrganizationChart"/>
    <dgm:cxn modelId="{73157AC7-7F50-2F4A-954F-15855EE55947}" type="presOf" srcId="{DEB304C7-728D-6B46-8DCC-E8250E9812D1}" destId="{B13ACCC2-DB64-0D40-9509-F7FBAFB31C44}" srcOrd="1" destOrd="0" presId="urn:microsoft.com/office/officeart/2008/layout/HalfCircleOrganizationChart"/>
    <dgm:cxn modelId="{4B5D6EC8-F432-704F-ACB2-A2DE50E53704}" srcId="{A24517CC-42B4-3D44-978C-64091DA17B86}" destId="{DEB304C7-728D-6B46-8DCC-E8250E9812D1}" srcOrd="0" destOrd="0" parTransId="{28D34B6D-B962-D845-AFD1-FDBF4436F6A2}" sibTransId="{F9B24CB6-098E-1446-8544-921BA49BFAA2}"/>
    <dgm:cxn modelId="{B1FF3BD0-3D23-A549-A0A4-5C9D3E6F8511}" type="presOf" srcId="{5904D00C-9B03-2D49-9210-B3B1CA8C85F8}" destId="{191EC6ED-5185-6046-B88E-F2EA9B9DD41D}" srcOrd="0" destOrd="0" presId="urn:microsoft.com/office/officeart/2008/layout/HalfCircleOrganizationChart"/>
    <dgm:cxn modelId="{23CF1DE1-191F-154B-A736-9C0EB6770AC8}" type="presOf" srcId="{5904D00C-9B03-2D49-9210-B3B1CA8C85F8}" destId="{8948A2E0-B6CD-9D45-8094-9076BDAC26E8}" srcOrd="1" destOrd="0" presId="urn:microsoft.com/office/officeart/2008/layout/HalfCircleOrganizationChart"/>
    <dgm:cxn modelId="{242D0931-ED41-9C43-B136-16EF511ABEC1}" type="presParOf" srcId="{F80ADBE3-4714-6043-B396-B50439112B80}" destId="{AC49B46F-B381-0F47-BC89-F628C57B4404}" srcOrd="0" destOrd="0" presId="urn:microsoft.com/office/officeart/2008/layout/HalfCircleOrganizationChart"/>
    <dgm:cxn modelId="{77263F45-DBDB-3841-8E8D-6D78FA57452E}" type="presParOf" srcId="{AC49B46F-B381-0F47-BC89-F628C57B4404}" destId="{2233A53D-8FFC-F042-A1A8-15EDF20E8178}" srcOrd="0" destOrd="0" presId="urn:microsoft.com/office/officeart/2008/layout/HalfCircleOrganizationChart"/>
    <dgm:cxn modelId="{44235A23-2058-F84D-83ED-C61509C84072}" type="presParOf" srcId="{2233A53D-8FFC-F042-A1A8-15EDF20E8178}" destId="{892EC94E-2E73-5B4F-B8E9-31771E4917B9}" srcOrd="0" destOrd="0" presId="urn:microsoft.com/office/officeart/2008/layout/HalfCircleOrganizationChart"/>
    <dgm:cxn modelId="{C34BA096-C6CA-F547-8AE0-4F5179067334}" type="presParOf" srcId="{2233A53D-8FFC-F042-A1A8-15EDF20E8178}" destId="{080CC8A0-C22E-CC44-90F8-D4940E0FB88B}" srcOrd="1" destOrd="0" presId="urn:microsoft.com/office/officeart/2008/layout/HalfCircleOrganizationChart"/>
    <dgm:cxn modelId="{D3621255-1825-3642-BA41-95B97AFBD0B3}" type="presParOf" srcId="{2233A53D-8FFC-F042-A1A8-15EDF20E8178}" destId="{C534AF7F-671C-0940-A9BA-656ACD202D75}" srcOrd="2" destOrd="0" presId="urn:microsoft.com/office/officeart/2008/layout/HalfCircleOrganizationChart"/>
    <dgm:cxn modelId="{01D70738-43D3-0142-8CD1-4D104590A3A6}" type="presParOf" srcId="{2233A53D-8FFC-F042-A1A8-15EDF20E8178}" destId="{B13ACCC2-DB64-0D40-9509-F7FBAFB31C44}" srcOrd="3" destOrd="0" presId="urn:microsoft.com/office/officeart/2008/layout/HalfCircleOrganizationChart"/>
    <dgm:cxn modelId="{A39CA5C1-D299-1849-859C-D9E5AF8499BC}" type="presParOf" srcId="{AC49B46F-B381-0F47-BC89-F628C57B4404}" destId="{01D50296-6378-AB43-8A77-FFFDB9C8710F}" srcOrd="1" destOrd="0" presId="urn:microsoft.com/office/officeart/2008/layout/HalfCircleOrganizationChart"/>
    <dgm:cxn modelId="{D7E78337-9011-DB46-99B6-C8403A0E47DE}" type="presParOf" srcId="{01D50296-6378-AB43-8A77-FFFDB9C8710F}" destId="{DC2584C1-9B1B-B541-B58F-06D632C7046F}" srcOrd="0" destOrd="0" presId="urn:microsoft.com/office/officeart/2008/layout/HalfCircleOrganizationChart"/>
    <dgm:cxn modelId="{D17C56F3-5188-B041-8DAA-6E7125236589}" type="presParOf" srcId="{01D50296-6378-AB43-8A77-FFFDB9C8710F}" destId="{65526813-5153-084A-A111-855CDB7FD60C}" srcOrd="1" destOrd="0" presId="urn:microsoft.com/office/officeart/2008/layout/HalfCircleOrganizationChart"/>
    <dgm:cxn modelId="{5C43E348-6E9E-F04E-9643-F9A88ADB24E9}" type="presParOf" srcId="{65526813-5153-084A-A111-855CDB7FD60C}" destId="{77910345-EF33-2249-8BA0-5FB5B725EB9D}" srcOrd="0" destOrd="0" presId="urn:microsoft.com/office/officeart/2008/layout/HalfCircleOrganizationChart"/>
    <dgm:cxn modelId="{739BDB07-2EF8-E147-B51A-DFB8B8118B8F}" type="presParOf" srcId="{77910345-EF33-2249-8BA0-5FB5B725EB9D}" destId="{6307FDC5-2A60-A140-9AB2-75CDFBD1C48C}" srcOrd="0" destOrd="0" presId="urn:microsoft.com/office/officeart/2008/layout/HalfCircleOrganizationChart"/>
    <dgm:cxn modelId="{7D161635-C0B6-0448-9601-304022515AD6}" type="presParOf" srcId="{77910345-EF33-2249-8BA0-5FB5B725EB9D}" destId="{68B26383-7E78-0743-B0A2-7E2CF9328071}" srcOrd="1" destOrd="0" presId="urn:microsoft.com/office/officeart/2008/layout/HalfCircleOrganizationChart"/>
    <dgm:cxn modelId="{0B7EE32C-FF4C-E04B-B4CA-ABDC32E4A4DC}" type="presParOf" srcId="{77910345-EF33-2249-8BA0-5FB5B725EB9D}" destId="{6FE4FA53-E65D-144B-89EB-6FC6A927C0A7}" srcOrd="2" destOrd="0" presId="urn:microsoft.com/office/officeart/2008/layout/HalfCircleOrganizationChart"/>
    <dgm:cxn modelId="{A0C94A13-E20E-2B4D-B44C-8C136468D026}" type="presParOf" srcId="{77910345-EF33-2249-8BA0-5FB5B725EB9D}" destId="{9187FB76-44A5-8A44-960B-5AEA45FE8A86}" srcOrd="3" destOrd="0" presId="urn:microsoft.com/office/officeart/2008/layout/HalfCircleOrganizationChart"/>
    <dgm:cxn modelId="{9502903C-5976-6445-89C6-0363619ADB77}" type="presParOf" srcId="{65526813-5153-084A-A111-855CDB7FD60C}" destId="{99FECFAF-0BE8-4741-8AE1-707B98CD908D}" srcOrd="1" destOrd="0" presId="urn:microsoft.com/office/officeart/2008/layout/HalfCircleOrganizationChart"/>
    <dgm:cxn modelId="{582B19DF-B4F0-174C-8A08-3AAAEB606866}" type="presParOf" srcId="{99FECFAF-0BE8-4741-8AE1-707B98CD908D}" destId="{21E06866-8A2B-5445-B888-CD9471770361}" srcOrd="0" destOrd="0" presId="urn:microsoft.com/office/officeart/2008/layout/HalfCircleOrganizationChart"/>
    <dgm:cxn modelId="{AC198F3B-E3CF-8744-A454-37A25AB98E82}" type="presParOf" srcId="{99FECFAF-0BE8-4741-8AE1-707B98CD908D}" destId="{E8671C1D-8BE2-3C46-A69B-6085251E1BF8}" srcOrd="1" destOrd="0" presId="urn:microsoft.com/office/officeart/2008/layout/HalfCircleOrganizationChart"/>
    <dgm:cxn modelId="{3EF47CCF-8F91-724D-BC47-BE93A3CFA934}" type="presParOf" srcId="{E8671C1D-8BE2-3C46-A69B-6085251E1BF8}" destId="{A731D7B5-5AD1-8B4E-A216-A37F39330BB2}" srcOrd="0" destOrd="0" presId="urn:microsoft.com/office/officeart/2008/layout/HalfCircleOrganizationChart"/>
    <dgm:cxn modelId="{83CE34CA-9F02-3D4A-A144-4393C2DC30FB}" type="presParOf" srcId="{A731D7B5-5AD1-8B4E-A216-A37F39330BB2}" destId="{4A3DCD9F-F0C7-0D4D-939C-8204611F258C}" srcOrd="0" destOrd="0" presId="urn:microsoft.com/office/officeart/2008/layout/HalfCircleOrganizationChart"/>
    <dgm:cxn modelId="{1B0FD611-1E02-384A-B00C-6139F9A0D604}" type="presParOf" srcId="{A731D7B5-5AD1-8B4E-A216-A37F39330BB2}" destId="{53271C52-A76C-D94A-B830-123A6802CA6B}" srcOrd="1" destOrd="0" presId="urn:microsoft.com/office/officeart/2008/layout/HalfCircleOrganizationChart"/>
    <dgm:cxn modelId="{6D8DBEE3-9644-1146-90B0-62053EED9DA3}" type="presParOf" srcId="{A731D7B5-5AD1-8B4E-A216-A37F39330BB2}" destId="{F6BCB029-FD3E-654A-84D3-A954581F6443}" srcOrd="2" destOrd="0" presId="urn:microsoft.com/office/officeart/2008/layout/HalfCircleOrganizationChart"/>
    <dgm:cxn modelId="{57F052BA-A1A6-7448-8630-15EE60820579}" type="presParOf" srcId="{A731D7B5-5AD1-8B4E-A216-A37F39330BB2}" destId="{12E43A59-F187-604D-8569-6016C31ADEC3}" srcOrd="3" destOrd="0" presId="urn:microsoft.com/office/officeart/2008/layout/HalfCircleOrganizationChart"/>
    <dgm:cxn modelId="{426B1892-41F1-AA40-9E8F-E9BD9B9C3843}" type="presParOf" srcId="{E8671C1D-8BE2-3C46-A69B-6085251E1BF8}" destId="{60EB5166-A5F4-D742-B1F2-D9F0E57DE426}" srcOrd="1" destOrd="0" presId="urn:microsoft.com/office/officeart/2008/layout/HalfCircleOrganizationChart"/>
    <dgm:cxn modelId="{FBC5FC4F-EE50-F84E-ACBA-1FC812EBD1FA}" type="presParOf" srcId="{E8671C1D-8BE2-3C46-A69B-6085251E1BF8}" destId="{15A61D2C-94A2-BB47-A475-257B4850D13B}" srcOrd="2" destOrd="0" presId="urn:microsoft.com/office/officeart/2008/layout/HalfCircleOrganizationChart"/>
    <dgm:cxn modelId="{C49CC63D-38FC-9B4B-BC91-04A056C4182A}" type="presParOf" srcId="{99FECFAF-0BE8-4741-8AE1-707B98CD908D}" destId="{E64B9C40-1C47-C943-B025-7182C45FF470}" srcOrd="2" destOrd="0" presId="urn:microsoft.com/office/officeart/2008/layout/HalfCircleOrganizationChart"/>
    <dgm:cxn modelId="{922D34C0-50DD-004A-A4F7-EF3E47144DFF}" type="presParOf" srcId="{99FECFAF-0BE8-4741-8AE1-707B98CD908D}" destId="{17F7DA44-0C18-DC40-99A9-25317BB03838}" srcOrd="3" destOrd="0" presId="urn:microsoft.com/office/officeart/2008/layout/HalfCircleOrganizationChart"/>
    <dgm:cxn modelId="{9683F426-00B7-104C-9F91-AF3C4A69B305}" type="presParOf" srcId="{17F7DA44-0C18-DC40-99A9-25317BB03838}" destId="{9222BD07-9B58-AD48-BAB1-E33A5454E50A}" srcOrd="0" destOrd="0" presId="urn:microsoft.com/office/officeart/2008/layout/HalfCircleOrganizationChart"/>
    <dgm:cxn modelId="{A179F58A-51DC-1142-9B4B-037DDFB04F08}" type="presParOf" srcId="{9222BD07-9B58-AD48-BAB1-E33A5454E50A}" destId="{191EC6ED-5185-6046-B88E-F2EA9B9DD41D}" srcOrd="0" destOrd="0" presId="urn:microsoft.com/office/officeart/2008/layout/HalfCircleOrganizationChart"/>
    <dgm:cxn modelId="{4395F516-044A-6E47-8493-C268D28609F5}" type="presParOf" srcId="{9222BD07-9B58-AD48-BAB1-E33A5454E50A}" destId="{02812E81-E0BD-FE4B-A8D1-85D64EA0CD9C}" srcOrd="1" destOrd="0" presId="urn:microsoft.com/office/officeart/2008/layout/HalfCircleOrganizationChart"/>
    <dgm:cxn modelId="{55E07059-3367-5246-8E44-FDFB2795AB50}" type="presParOf" srcId="{9222BD07-9B58-AD48-BAB1-E33A5454E50A}" destId="{489A6698-12B1-894F-BE98-849788A8B863}" srcOrd="2" destOrd="0" presId="urn:microsoft.com/office/officeart/2008/layout/HalfCircleOrganizationChart"/>
    <dgm:cxn modelId="{8F8C6843-FE38-9540-9947-F5F5490126FF}" type="presParOf" srcId="{9222BD07-9B58-AD48-BAB1-E33A5454E50A}" destId="{8948A2E0-B6CD-9D45-8094-9076BDAC26E8}" srcOrd="3" destOrd="0" presId="urn:microsoft.com/office/officeart/2008/layout/HalfCircleOrganizationChart"/>
    <dgm:cxn modelId="{CA3A43C3-0800-FA49-B364-57A2103517B9}" type="presParOf" srcId="{17F7DA44-0C18-DC40-99A9-25317BB03838}" destId="{F389CD8E-4886-B146-91F0-13EA6634CBBC}" srcOrd="1" destOrd="0" presId="urn:microsoft.com/office/officeart/2008/layout/HalfCircleOrganizationChart"/>
    <dgm:cxn modelId="{936E36A0-8319-2543-B550-DC44F183DF26}" type="presParOf" srcId="{17F7DA44-0C18-DC40-99A9-25317BB03838}" destId="{1BD170BD-705F-F64A-82B0-E08CE717D59A}" srcOrd="2" destOrd="0" presId="urn:microsoft.com/office/officeart/2008/layout/HalfCircleOrganizationChart"/>
    <dgm:cxn modelId="{A29CD0F1-9B2D-604C-A6BD-183D2C926217}" type="presParOf" srcId="{65526813-5153-084A-A111-855CDB7FD60C}" destId="{3BEAB499-27D9-2348-914E-9A73B44F3FE3}" srcOrd="2" destOrd="0" presId="urn:microsoft.com/office/officeart/2008/layout/HalfCircleOrganizationChart"/>
    <dgm:cxn modelId="{C2BF3607-F235-604D-BD82-847906960D43}" type="presParOf" srcId="{AC49B46F-B381-0F47-BC89-F628C57B4404}" destId="{C83ACA9D-D1CB-A44B-9125-C1646E6BF279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0BC8F51-6A1B-8D42-B006-5219327476CD}" type="doc">
      <dgm:prSet loTypeId="urn:microsoft.com/office/officeart/2008/layout/HalfCircle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BAA05FE-5DD7-6746-B79E-6A661312A17D}">
      <dgm:prSet phldrT="[Text]"/>
      <dgm:spPr/>
      <dgm:t>
        <a:bodyPr/>
        <a:lstStyle/>
        <a:p>
          <a:r>
            <a:rPr lang="en-US"/>
            <a:t>Total</a:t>
          </a:r>
        </a:p>
      </dgm:t>
    </dgm:pt>
    <dgm:pt modelId="{83EFB738-526A-3447-BD17-459EAD5D075F}" type="parTrans" cxnId="{CBB96F63-B202-844C-B7EF-0F78791F0837}">
      <dgm:prSet/>
      <dgm:spPr/>
      <dgm:t>
        <a:bodyPr/>
        <a:lstStyle/>
        <a:p>
          <a:endParaRPr lang="en-US"/>
        </a:p>
      </dgm:t>
    </dgm:pt>
    <dgm:pt modelId="{FDDE6135-26F6-644B-B84F-231C7B633E10}" type="sibTrans" cxnId="{CBB96F63-B202-844C-B7EF-0F78791F0837}">
      <dgm:prSet/>
      <dgm:spPr/>
      <dgm:t>
        <a:bodyPr/>
        <a:lstStyle/>
        <a:p>
          <a:endParaRPr lang="en-US"/>
        </a:p>
      </dgm:t>
    </dgm:pt>
    <dgm:pt modelId="{7F712B45-257D-E24F-A635-8B62B3B51AE9}" type="asst">
      <dgm:prSet phldrT="[Text]"/>
      <dgm:spPr/>
      <dgm:t>
        <a:bodyPr/>
        <a:lstStyle/>
        <a:p>
          <a:r>
            <a:rPr lang="en-US"/>
            <a:t>IAkomoduar</a:t>
          </a:r>
        </a:p>
      </dgm:t>
    </dgm:pt>
    <dgm:pt modelId="{8F26474A-E387-6D4B-97DB-B16B1A826BA9}" type="parTrans" cxnId="{739665FB-EA01-EC48-B0E0-7A2D1608C7CF}">
      <dgm:prSet/>
      <dgm:spPr/>
      <dgm:t>
        <a:bodyPr/>
        <a:lstStyle/>
        <a:p>
          <a:endParaRPr lang="en-US"/>
        </a:p>
      </dgm:t>
    </dgm:pt>
    <dgm:pt modelId="{F10AE73A-66BA-F141-BF11-2E7475DDD5E2}" type="sibTrans" cxnId="{739665FB-EA01-EC48-B0E0-7A2D1608C7CF}">
      <dgm:prSet/>
      <dgm:spPr/>
      <dgm:t>
        <a:bodyPr/>
        <a:lstStyle/>
        <a:p>
          <a:endParaRPr lang="en-US"/>
        </a:p>
      </dgm:t>
    </dgm:pt>
    <dgm:pt modelId="{1A48386B-7AF5-F74D-B95B-67753ED0BF0C}">
      <dgm:prSet phldrT="[Text]"/>
      <dgm:spPr/>
      <dgm:t>
        <a:bodyPr/>
        <a:lstStyle/>
        <a:p>
          <a:r>
            <a:rPr lang="en-US"/>
            <a:t>Dhoma</a:t>
          </a:r>
        </a:p>
      </dgm:t>
    </dgm:pt>
    <dgm:pt modelId="{9CD2E9C6-16B3-3F46-9BEB-C63B1CDC4E91}" type="parTrans" cxnId="{FFAACFC8-BB02-0F42-A643-BE110BEDF6ED}">
      <dgm:prSet/>
      <dgm:spPr/>
      <dgm:t>
        <a:bodyPr/>
        <a:lstStyle/>
        <a:p>
          <a:endParaRPr lang="en-US"/>
        </a:p>
      </dgm:t>
    </dgm:pt>
    <dgm:pt modelId="{11428EEE-105D-6C4E-9109-8E1F91316645}" type="sibTrans" cxnId="{FFAACFC8-BB02-0F42-A643-BE110BEDF6ED}">
      <dgm:prSet/>
      <dgm:spPr/>
      <dgm:t>
        <a:bodyPr/>
        <a:lstStyle/>
        <a:p>
          <a:endParaRPr lang="en-US"/>
        </a:p>
      </dgm:t>
    </dgm:pt>
    <dgm:pt modelId="{C936DC48-2422-0F46-8799-1E788E4425A7}" type="pres">
      <dgm:prSet presAssocID="{70BC8F51-6A1B-8D42-B006-5219327476C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87E52B8-1DBB-1641-92A2-9BD9AF79955A}" type="pres">
      <dgm:prSet presAssocID="{CBAA05FE-5DD7-6746-B79E-6A661312A17D}" presName="hierRoot1" presStyleCnt="0">
        <dgm:presLayoutVars>
          <dgm:hierBranch val="init"/>
        </dgm:presLayoutVars>
      </dgm:prSet>
      <dgm:spPr/>
    </dgm:pt>
    <dgm:pt modelId="{7BA03F45-97EC-424C-860D-DA4735BC2FE2}" type="pres">
      <dgm:prSet presAssocID="{CBAA05FE-5DD7-6746-B79E-6A661312A17D}" presName="rootComposite1" presStyleCnt="0"/>
      <dgm:spPr/>
    </dgm:pt>
    <dgm:pt modelId="{DEB9D7AC-96C6-AE4A-BF33-169DED63E983}" type="pres">
      <dgm:prSet presAssocID="{CBAA05FE-5DD7-6746-B79E-6A661312A17D}" presName="rootText1" presStyleLbl="alignAcc1" presStyleIdx="0" presStyleCnt="0">
        <dgm:presLayoutVars>
          <dgm:chPref val="3"/>
        </dgm:presLayoutVars>
      </dgm:prSet>
      <dgm:spPr/>
    </dgm:pt>
    <dgm:pt modelId="{8D1A39CD-59DA-E446-B518-849BB1AB51E6}" type="pres">
      <dgm:prSet presAssocID="{CBAA05FE-5DD7-6746-B79E-6A661312A17D}" presName="topArc1" presStyleLbl="parChTrans1D1" presStyleIdx="0" presStyleCnt="6"/>
      <dgm:spPr/>
    </dgm:pt>
    <dgm:pt modelId="{6CBED764-C2E2-B749-ACF3-F84F9B6C7BDE}" type="pres">
      <dgm:prSet presAssocID="{CBAA05FE-5DD7-6746-B79E-6A661312A17D}" presName="bottomArc1" presStyleLbl="parChTrans1D1" presStyleIdx="1" presStyleCnt="6"/>
      <dgm:spPr/>
    </dgm:pt>
    <dgm:pt modelId="{5D03700A-A9C7-574D-9159-A1464DF97BC5}" type="pres">
      <dgm:prSet presAssocID="{CBAA05FE-5DD7-6746-B79E-6A661312A17D}" presName="topConnNode1" presStyleLbl="node1" presStyleIdx="0" presStyleCnt="0"/>
      <dgm:spPr/>
    </dgm:pt>
    <dgm:pt modelId="{FA559A78-F56E-6C49-9D8E-61075F0B25BD}" type="pres">
      <dgm:prSet presAssocID="{CBAA05FE-5DD7-6746-B79E-6A661312A17D}" presName="hierChild2" presStyleCnt="0"/>
      <dgm:spPr/>
    </dgm:pt>
    <dgm:pt modelId="{5EAFCAE5-B6E3-9F4E-B228-FB451DD8F8EC}" type="pres">
      <dgm:prSet presAssocID="{CBAA05FE-5DD7-6746-B79E-6A661312A17D}" presName="hierChild3" presStyleCnt="0"/>
      <dgm:spPr/>
    </dgm:pt>
    <dgm:pt modelId="{B77F68B1-21E8-4F49-82EA-EDBF649B8943}" type="pres">
      <dgm:prSet presAssocID="{8F26474A-E387-6D4B-97DB-B16B1A826BA9}" presName="Name101" presStyleLbl="parChTrans1D2" presStyleIdx="0" presStyleCnt="1"/>
      <dgm:spPr/>
    </dgm:pt>
    <dgm:pt modelId="{BC869718-BB2A-744F-8C8A-EDCE9448284B}" type="pres">
      <dgm:prSet presAssocID="{7F712B45-257D-E24F-A635-8B62B3B51AE9}" presName="hierRoot3" presStyleCnt="0">
        <dgm:presLayoutVars>
          <dgm:hierBranch val="init"/>
        </dgm:presLayoutVars>
      </dgm:prSet>
      <dgm:spPr/>
    </dgm:pt>
    <dgm:pt modelId="{53527012-17EF-9342-BA9A-EA72BAC381F0}" type="pres">
      <dgm:prSet presAssocID="{7F712B45-257D-E24F-A635-8B62B3B51AE9}" presName="rootComposite3" presStyleCnt="0"/>
      <dgm:spPr/>
    </dgm:pt>
    <dgm:pt modelId="{5176B21D-3643-3F46-A3FF-BF45C8750FEA}" type="pres">
      <dgm:prSet presAssocID="{7F712B45-257D-E24F-A635-8B62B3B51AE9}" presName="rootText3" presStyleLbl="alignAcc1" presStyleIdx="0" presStyleCnt="0">
        <dgm:presLayoutVars>
          <dgm:chPref val="3"/>
        </dgm:presLayoutVars>
      </dgm:prSet>
      <dgm:spPr/>
    </dgm:pt>
    <dgm:pt modelId="{45FBF49E-C4DB-BC42-B6A5-BD228B77EADD}" type="pres">
      <dgm:prSet presAssocID="{7F712B45-257D-E24F-A635-8B62B3B51AE9}" presName="topArc3" presStyleLbl="parChTrans1D1" presStyleIdx="2" presStyleCnt="6"/>
      <dgm:spPr/>
    </dgm:pt>
    <dgm:pt modelId="{4BB787D2-5C73-2A40-9B09-C9AF39B610B1}" type="pres">
      <dgm:prSet presAssocID="{7F712B45-257D-E24F-A635-8B62B3B51AE9}" presName="bottomArc3" presStyleLbl="parChTrans1D1" presStyleIdx="3" presStyleCnt="6"/>
      <dgm:spPr/>
    </dgm:pt>
    <dgm:pt modelId="{A8863923-A018-6341-8049-118550A34B81}" type="pres">
      <dgm:prSet presAssocID="{7F712B45-257D-E24F-A635-8B62B3B51AE9}" presName="topConnNode3" presStyleLbl="asst1" presStyleIdx="0" presStyleCnt="0"/>
      <dgm:spPr/>
    </dgm:pt>
    <dgm:pt modelId="{BC8A4DDC-AB82-3243-938B-409AB7633423}" type="pres">
      <dgm:prSet presAssocID="{7F712B45-257D-E24F-A635-8B62B3B51AE9}" presName="hierChild6" presStyleCnt="0"/>
      <dgm:spPr/>
    </dgm:pt>
    <dgm:pt modelId="{C5D16CA0-BFDE-3B42-B016-9C657DAA22B7}" type="pres">
      <dgm:prSet presAssocID="{9CD2E9C6-16B3-3F46-9BEB-C63B1CDC4E91}" presName="Name28" presStyleLbl="parChTrans1D3" presStyleIdx="0" presStyleCnt="1"/>
      <dgm:spPr/>
    </dgm:pt>
    <dgm:pt modelId="{F6101612-02AC-6C42-9535-C1E8FA86CB75}" type="pres">
      <dgm:prSet presAssocID="{1A48386B-7AF5-F74D-B95B-67753ED0BF0C}" presName="hierRoot2" presStyleCnt="0">
        <dgm:presLayoutVars>
          <dgm:hierBranch val="init"/>
        </dgm:presLayoutVars>
      </dgm:prSet>
      <dgm:spPr/>
    </dgm:pt>
    <dgm:pt modelId="{670B1805-80BD-804A-B73E-79FECEEEC698}" type="pres">
      <dgm:prSet presAssocID="{1A48386B-7AF5-F74D-B95B-67753ED0BF0C}" presName="rootComposite2" presStyleCnt="0"/>
      <dgm:spPr/>
    </dgm:pt>
    <dgm:pt modelId="{FD0C48A7-EA0E-E44C-994A-D8702822E1F7}" type="pres">
      <dgm:prSet presAssocID="{1A48386B-7AF5-F74D-B95B-67753ED0BF0C}" presName="rootText2" presStyleLbl="alignAcc1" presStyleIdx="0" presStyleCnt="0">
        <dgm:presLayoutVars>
          <dgm:chPref val="3"/>
        </dgm:presLayoutVars>
      </dgm:prSet>
      <dgm:spPr/>
    </dgm:pt>
    <dgm:pt modelId="{48D5DE52-793F-1E44-A424-A91F4580B9D2}" type="pres">
      <dgm:prSet presAssocID="{1A48386B-7AF5-F74D-B95B-67753ED0BF0C}" presName="topArc2" presStyleLbl="parChTrans1D1" presStyleIdx="4" presStyleCnt="6"/>
      <dgm:spPr/>
    </dgm:pt>
    <dgm:pt modelId="{8D07BB06-2B89-9148-9FF4-0C9087A1E3AE}" type="pres">
      <dgm:prSet presAssocID="{1A48386B-7AF5-F74D-B95B-67753ED0BF0C}" presName="bottomArc2" presStyleLbl="parChTrans1D1" presStyleIdx="5" presStyleCnt="6"/>
      <dgm:spPr/>
    </dgm:pt>
    <dgm:pt modelId="{90B05862-049E-2947-8CFC-4097FA547505}" type="pres">
      <dgm:prSet presAssocID="{1A48386B-7AF5-F74D-B95B-67753ED0BF0C}" presName="topConnNode2" presStyleLbl="node3" presStyleIdx="0" presStyleCnt="0"/>
      <dgm:spPr/>
    </dgm:pt>
    <dgm:pt modelId="{FE66E02C-2759-9642-8376-7A6F6AD7F42A}" type="pres">
      <dgm:prSet presAssocID="{1A48386B-7AF5-F74D-B95B-67753ED0BF0C}" presName="hierChild4" presStyleCnt="0"/>
      <dgm:spPr/>
    </dgm:pt>
    <dgm:pt modelId="{5E3877F0-8832-B34A-A7EA-E9F0C19F8ACE}" type="pres">
      <dgm:prSet presAssocID="{1A48386B-7AF5-F74D-B95B-67753ED0BF0C}" presName="hierChild5" presStyleCnt="0"/>
      <dgm:spPr/>
    </dgm:pt>
    <dgm:pt modelId="{FCA1EF29-C900-9D41-8D27-FD867114ECB7}" type="pres">
      <dgm:prSet presAssocID="{7F712B45-257D-E24F-A635-8B62B3B51AE9}" presName="hierChild7" presStyleCnt="0"/>
      <dgm:spPr/>
    </dgm:pt>
  </dgm:ptLst>
  <dgm:cxnLst>
    <dgm:cxn modelId="{B9ECEA0F-E844-844E-BBA4-54414EA79627}" type="presOf" srcId="{1A48386B-7AF5-F74D-B95B-67753ED0BF0C}" destId="{90B05862-049E-2947-8CFC-4097FA547505}" srcOrd="1" destOrd="0" presId="urn:microsoft.com/office/officeart/2008/layout/HalfCircleOrganizationChart"/>
    <dgm:cxn modelId="{9A3F3517-0772-F64A-AA38-786DFDD020C2}" type="presOf" srcId="{1A48386B-7AF5-F74D-B95B-67753ED0BF0C}" destId="{FD0C48A7-EA0E-E44C-994A-D8702822E1F7}" srcOrd="0" destOrd="0" presId="urn:microsoft.com/office/officeart/2008/layout/HalfCircleOrganizationChart"/>
    <dgm:cxn modelId="{6B747136-C77B-D441-853E-FC9FE546C7A6}" type="presOf" srcId="{70BC8F51-6A1B-8D42-B006-5219327476CD}" destId="{C936DC48-2422-0F46-8799-1E788E4425A7}" srcOrd="0" destOrd="0" presId="urn:microsoft.com/office/officeart/2008/layout/HalfCircleOrganizationChart"/>
    <dgm:cxn modelId="{CBB96F63-B202-844C-B7EF-0F78791F0837}" srcId="{70BC8F51-6A1B-8D42-B006-5219327476CD}" destId="{CBAA05FE-5DD7-6746-B79E-6A661312A17D}" srcOrd="0" destOrd="0" parTransId="{83EFB738-526A-3447-BD17-459EAD5D075F}" sibTransId="{FDDE6135-26F6-644B-B84F-231C7B633E10}"/>
    <dgm:cxn modelId="{E37BF866-EC19-4942-8721-353CB9728137}" type="presOf" srcId="{7F712B45-257D-E24F-A635-8B62B3B51AE9}" destId="{A8863923-A018-6341-8049-118550A34B81}" srcOrd="1" destOrd="0" presId="urn:microsoft.com/office/officeart/2008/layout/HalfCircleOrganizationChart"/>
    <dgm:cxn modelId="{D5313B8C-438E-8E4C-B18C-A813E8550EFB}" type="presOf" srcId="{7F712B45-257D-E24F-A635-8B62B3B51AE9}" destId="{5176B21D-3643-3F46-A3FF-BF45C8750FEA}" srcOrd="0" destOrd="0" presId="urn:microsoft.com/office/officeart/2008/layout/HalfCircleOrganizationChart"/>
    <dgm:cxn modelId="{01946EA2-099F-604D-8455-6B44FE4B28C3}" type="presOf" srcId="{CBAA05FE-5DD7-6746-B79E-6A661312A17D}" destId="{DEB9D7AC-96C6-AE4A-BF33-169DED63E983}" srcOrd="0" destOrd="0" presId="urn:microsoft.com/office/officeart/2008/layout/HalfCircleOrganizationChart"/>
    <dgm:cxn modelId="{AFD4B0AD-B7B0-5C4D-9F8C-BD38FADDF198}" type="presOf" srcId="{8F26474A-E387-6D4B-97DB-B16B1A826BA9}" destId="{B77F68B1-21E8-4F49-82EA-EDBF649B8943}" srcOrd="0" destOrd="0" presId="urn:microsoft.com/office/officeart/2008/layout/HalfCircleOrganizationChart"/>
    <dgm:cxn modelId="{FFAACFC8-BB02-0F42-A643-BE110BEDF6ED}" srcId="{7F712B45-257D-E24F-A635-8B62B3B51AE9}" destId="{1A48386B-7AF5-F74D-B95B-67753ED0BF0C}" srcOrd="0" destOrd="0" parTransId="{9CD2E9C6-16B3-3F46-9BEB-C63B1CDC4E91}" sibTransId="{11428EEE-105D-6C4E-9109-8E1F91316645}"/>
    <dgm:cxn modelId="{47A45CDE-8337-5841-B8F7-2CD6E0D58AE9}" type="presOf" srcId="{CBAA05FE-5DD7-6746-B79E-6A661312A17D}" destId="{5D03700A-A9C7-574D-9159-A1464DF97BC5}" srcOrd="1" destOrd="0" presId="urn:microsoft.com/office/officeart/2008/layout/HalfCircleOrganizationChart"/>
    <dgm:cxn modelId="{789B33E3-3921-7947-8ED1-15D268D75579}" type="presOf" srcId="{9CD2E9C6-16B3-3F46-9BEB-C63B1CDC4E91}" destId="{C5D16CA0-BFDE-3B42-B016-9C657DAA22B7}" srcOrd="0" destOrd="0" presId="urn:microsoft.com/office/officeart/2008/layout/HalfCircleOrganizationChart"/>
    <dgm:cxn modelId="{739665FB-EA01-EC48-B0E0-7A2D1608C7CF}" srcId="{CBAA05FE-5DD7-6746-B79E-6A661312A17D}" destId="{7F712B45-257D-E24F-A635-8B62B3B51AE9}" srcOrd="0" destOrd="0" parTransId="{8F26474A-E387-6D4B-97DB-B16B1A826BA9}" sibTransId="{F10AE73A-66BA-F141-BF11-2E7475DDD5E2}"/>
    <dgm:cxn modelId="{BA15F485-20DF-E948-9405-F48C37C46352}" type="presParOf" srcId="{C936DC48-2422-0F46-8799-1E788E4425A7}" destId="{087E52B8-1DBB-1641-92A2-9BD9AF79955A}" srcOrd="0" destOrd="0" presId="urn:microsoft.com/office/officeart/2008/layout/HalfCircleOrganizationChart"/>
    <dgm:cxn modelId="{CC413F1B-5565-084B-BFFC-4A6AE5370C27}" type="presParOf" srcId="{087E52B8-1DBB-1641-92A2-9BD9AF79955A}" destId="{7BA03F45-97EC-424C-860D-DA4735BC2FE2}" srcOrd="0" destOrd="0" presId="urn:microsoft.com/office/officeart/2008/layout/HalfCircleOrganizationChart"/>
    <dgm:cxn modelId="{CBB55534-8A81-3E4D-A1F3-B6D0C736934F}" type="presParOf" srcId="{7BA03F45-97EC-424C-860D-DA4735BC2FE2}" destId="{DEB9D7AC-96C6-AE4A-BF33-169DED63E983}" srcOrd="0" destOrd="0" presId="urn:microsoft.com/office/officeart/2008/layout/HalfCircleOrganizationChart"/>
    <dgm:cxn modelId="{C686A844-BDE5-1742-AC6D-8C6F68B80D93}" type="presParOf" srcId="{7BA03F45-97EC-424C-860D-DA4735BC2FE2}" destId="{8D1A39CD-59DA-E446-B518-849BB1AB51E6}" srcOrd="1" destOrd="0" presId="urn:microsoft.com/office/officeart/2008/layout/HalfCircleOrganizationChart"/>
    <dgm:cxn modelId="{A21E75EE-BEBC-5749-B048-82D7B2E36DC4}" type="presParOf" srcId="{7BA03F45-97EC-424C-860D-DA4735BC2FE2}" destId="{6CBED764-C2E2-B749-ACF3-F84F9B6C7BDE}" srcOrd="2" destOrd="0" presId="urn:microsoft.com/office/officeart/2008/layout/HalfCircleOrganizationChart"/>
    <dgm:cxn modelId="{0B3AACCD-A0E1-BF45-B601-0EDD0DAF58FF}" type="presParOf" srcId="{7BA03F45-97EC-424C-860D-DA4735BC2FE2}" destId="{5D03700A-A9C7-574D-9159-A1464DF97BC5}" srcOrd="3" destOrd="0" presId="urn:microsoft.com/office/officeart/2008/layout/HalfCircleOrganizationChart"/>
    <dgm:cxn modelId="{DC68C76F-2017-304F-B6BE-611F420330C3}" type="presParOf" srcId="{087E52B8-1DBB-1641-92A2-9BD9AF79955A}" destId="{FA559A78-F56E-6C49-9D8E-61075F0B25BD}" srcOrd="1" destOrd="0" presId="urn:microsoft.com/office/officeart/2008/layout/HalfCircleOrganizationChart"/>
    <dgm:cxn modelId="{3732A776-004F-7144-B894-82AA70DCAB56}" type="presParOf" srcId="{087E52B8-1DBB-1641-92A2-9BD9AF79955A}" destId="{5EAFCAE5-B6E3-9F4E-B228-FB451DD8F8EC}" srcOrd="2" destOrd="0" presId="urn:microsoft.com/office/officeart/2008/layout/HalfCircleOrganizationChart"/>
    <dgm:cxn modelId="{52DB618F-D105-7F4D-8B9D-C8AA82F6F016}" type="presParOf" srcId="{5EAFCAE5-B6E3-9F4E-B228-FB451DD8F8EC}" destId="{B77F68B1-21E8-4F49-82EA-EDBF649B8943}" srcOrd="0" destOrd="0" presId="urn:microsoft.com/office/officeart/2008/layout/HalfCircleOrganizationChart"/>
    <dgm:cxn modelId="{B9FFAB3E-8076-9548-940A-DF9622B1D380}" type="presParOf" srcId="{5EAFCAE5-B6E3-9F4E-B228-FB451DD8F8EC}" destId="{BC869718-BB2A-744F-8C8A-EDCE9448284B}" srcOrd="1" destOrd="0" presId="urn:microsoft.com/office/officeart/2008/layout/HalfCircleOrganizationChart"/>
    <dgm:cxn modelId="{B12160C6-AB51-2D44-A8B9-0FE0CA32936F}" type="presParOf" srcId="{BC869718-BB2A-744F-8C8A-EDCE9448284B}" destId="{53527012-17EF-9342-BA9A-EA72BAC381F0}" srcOrd="0" destOrd="0" presId="urn:microsoft.com/office/officeart/2008/layout/HalfCircleOrganizationChart"/>
    <dgm:cxn modelId="{414D2BDB-4173-614C-B31E-C53C080A4625}" type="presParOf" srcId="{53527012-17EF-9342-BA9A-EA72BAC381F0}" destId="{5176B21D-3643-3F46-A3FF-BF45C8750FEA}" srcOrd="0" destOrd="0" presId="urn:microsoft.com/office/officeart/2008/layout/HalfCircleOrganizationChart"/>
    <dgm:cxn modelId="{3B27F12D-9D8E-9249-AFD0-62FB7BA338B5}" type="presParOf" srcId="{53527012-17EF-9342-BA9A-EA72BAC381F0}" destId="{45FBF49E-C4DB-BC42-B6A5-BD228B77EADD}" srcOrd="1" destOrd="0" presId="urn:microsoft.com/office/officeart/2008/layout/HalfCircleOrganizationChart"/>
    <dgm:cxn modelId="{9A0CDCB1-FF87-AC4D-B2F5-6C7BAEEE6572}" type="presParOf" srcId="{53527012-17EF-9342-BA9A-EA72BAC381F0}" destId="{4BB787D2-5C73-2A40-9B09-C9AF39B610B1}" srcOrd="2" destOrd="0" presId="urn:microsoft.com/office/officeart/2008/layout/HalfCircleOrganizationChart"/>
    <dgm:cxn modelId="{6DB5A452-F593-1940-9A1D-D647FE18A26C}" type="presParOf" srcId="{53527012-17EF-9342-BA9A-EA72BAC381F0}" destId="{A8863923-A018-6341-8049-118550A34B81}" srcOrd="3" destOrd="0" presId="urn:microsoft.com/office/officeart/2008/layout/HalfCircleOrganizationChart"/>
    <dgm:cxn modelId="{1A7F0C9D-FB17-534F-9C99-137DAF3685E6}" type="presParOf" srcId="{BC869718-BB2A-744F-8C8A-EDCE9448284B}" destId="{BC8A4DDC-AB82-3243-938B-409AB7633423}" srcOrd="1" destOrd="0" presId="urn:microsoft.com/office/officeart/2008/layout/HalfCircleOrganizationChart"/>
    <dgm:cxn modelId="{DBBA6A8A-9DDD-5544-87B2-69E990ECE84D}" type="presParOf" srcId="{BC8A4DDC-AB82-3243-938B-409AB7633423}" destId="{C5D16CA0-BFDE-3B42-B016-9C657DAA22B7}" srcOrd="0" destOrd="0" presId="urn:microsoft.com/office/officeart/2008/layout/HalfCircleOrganizationChart"/>
    <dgm:cxn modelId="{7905F4D7-FDF1-FD4E-BED0-D48870CF64C0}" type="presParOf" srcId="{BC8A4DDC-AB82-3243-938B-409AB7633423}" destId="{F6101612-02AC-6C42-9535-C1E8FA86CB75}" srcOrd="1" destOrd="0" presId="urn:microsoft.com/office/officeart/2008/layout/HalfCircleOrganizationChart"/>
    <dgm:cxn modelId="{34155C71-21A7-0441-B16D-A7B4C674379A}" type="presParOf" srcId="{F6101612-02AC-6C42-9535-C1E8FA86CB75}" destId="{670B1805-80BD-804A-B73E-79FECEEEC698}" srcOrd="0" destOrd="0" presId="urn:microsoft.com/office/officeart/2008/layout/HalfCircleOrganizationChart"/>
    <dgm:cxn modelId="{CC8A17A5-4031-2E41-B6F1-1154F750322B}" type="presParOf" srcId="{670B1805-80BD-804A-B73E-79FECEEEC698}" destId="{FD0C48A7-EA0E-E44C-994A-D8702822E1F7}" srcOrd="0" destOrd="0" presId="urn:microsoft.com/office/officeart/2008/layout/HalfCircleOrganizationChart"/>
    <dgm:cxn modelId="{9F31FC2C-50E2-4146-B2F6-E200428ED7A9}" type="presParOf" srcId="{670B1805-80BD-804A-B73E-79FECEEEC698}" destId="{48D5DE52-793F-1E44-A424-A91F4580B9D2}" srcOrd="1" destOrd="0" presId="urn:microsoft.com/office/officeart/2008/layout/HalfCircleOrganizationChart"/>
    <dgm:cxn modelId="{6958F7D4-1C5F-F447-B6EE-4BEF1EC97490}" type="presParOf" srcId="{670B1805-80BD-804A-B73E-79FECEEEC698}" destId="{8D07BB06-2B89-9148-9FF4-0C9087A1E3AE}" srcOrd="2" destOrd="0" presId="urn:microsoft.com/office/officeart/2008/layout/HalfCircleOrganizationChart"/>
    <dgm:cxn modelId="{93C1E5D8-EDEC-BB46-831D-4518242F2EB5}" type="presParOf" srcId="{670B1805-80BD-804A-B73E-79FECEEEC698}" destId="{90B05862-049E-2947-8CFC-4097FA547505}" srcOrd="3" destOrd="0" presId="urn:microsoft.com/office/officeart/2008/layout/HalfCircleOrganizationChart"/>
    <dgm:cxn modelId="{BFD72506-3DDB-244F-B006-F73148F433F7}" type="presParOf" srcId="{F6101612-02AC-6C42-9535-C1E8FA86CB75}" destId="{FE66E02C-2759-9642-8376-7A6F6AD7F42A}" srcOrd="1" destOrd="0" presId="urn:microsoft.com/office/officeart/2008/layout/HalfCircleOrganizationChart"/>
    <dgm:cxn modelId="{450D5515-E3D3-294F-8D51-6B8AD09D2707}" type="presParOf" srcId="{F6101612-02AC-6C42-9535-C1E8FA86CB75}" destId="{5E3877F0-8832-B34A-A7EA-E9F0C19F8ACE}" srcOrd="2" destOrd="0" presId="urn:microsoft.com/office/officeart/2008/layout/HalfCircleOrganizationChart"/>
    <dgm:cxn modelId="{99C77B53-DEE7-7F4D-B750-00016D9EE9BF}" type="presParOf" srcId="{BC869718-BB2A-744F-8C8A-EDCE9448284B}" destId="{FCA1EF29-C900-9D41-8D27-FD867114ECB7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0BC8F51-6A1B-8D42-B006-5219327476CD}" type="doc">
      <dgm:prSet loTypeId="urn:microsoft.com/office/officeart/2008/layout/HalfCircleOrganization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BAA05FE-5DD7-6746-B79E-6A661312A17D}">
      <dgm:prSet phldrT="[Text]"/>
      <dgm:spPr/>
      <dgm:t>
        <a:bodyPr/>
        <a:lstStyle/>
        <a:p>
          <a:r>
            <a:rPr lang="en-US"/>
            <a:t>Total</a:t>
          </a:r>
        </a:p>
      </dgm:t>
    </dgm:pt>
    <dgm:pt modelId="{83EFB738-526A-3447-BD17-459EAD5D075F}" type="parTrans" cxnId="{CBB96F63-B202-844C-B7EF-0F78791F0837}">
      <dgm:prSet/>
      <dgm:spPr/>
      <dgm:t>
        <a:bodyPr/>
        <a:lstStyle/>
        <a:p>
          <a:endParaRPr lang="en-US"/>
        </a:p>
      </dgm:t>
    </dgm:pt>
    <dgm:pt modelId="{FDDE6135-26F6-644B-B84F-231C7B633E10}" type="sibTrans" cxnId="{CBB96F63-B202-844C-B7EF-0F78791F0837}">
      <dgm:prSet/>
      <dgm:spPr/>
      <dgm:t>
        <a:bodyPr/>
        <a:lstStyle/>
        <a:p>
          <a:endParaRPr lang="en-US"/>
        </a:p>
      </dgm:t>
    </dgm:pt>
    <dgm:pt modelId="{7F712B45-257D-E24F-A635-8B62B3B51AE9}" type="asst">
      <dgm:prSet phldrT="[Text]"/>
      <dgm:spPr/>
      <dgm:t>
        <a:bodyPr/>
        <a:lstStyle/>
        <a:p>
          <a:r>
            <a:rPr lang="en-US"/>
            <a:t>Vit</a:t>
          </a:r>
        </a:p>
      </dgm:t>
    </dgm:pt>
    <dgm:pt modelId="{8F26474A-E387-6D4B-97DB-B16B1A826BA9}" type="parTrans" cxnId="{739665FB-EA01-EC48-B0E0-7A2D1608C7CF}">
      <dgm:prSet/>
      <dgm:spPr/>
      <dgm:t>
        <a:bodyPr/>
        <a:lstStyle/>
        <a:p>
          <a:endParaRPr lang="en-US"/>
        </a:p>
      </dgm:t>
    </dgm:pt>
    <dgm:pt modelId="{F10AE73A-66BA-F141-BF11-2E7475DDD5E2}" type="sibTrans" cxnId="{739665FB-EA01-EC48-B0E0-7A2D1608C7CF}">
      <dgm:prSet/>
      <dgm:spPr/>
      <dgm:t>
        <a:bodyPr/>
        <a:lstStyle/>
        <a:p>
          <a:endParaRPr lang="en-US"/>
        </a:p>
      </dgm:t>
    </dgm:pt>
    <dgm:pt modelId="{1A48386B-7AF5-F74D-B95B-67753ED0BF0C}">
      <dgm:prSet phldrT="[Text]"/>
      <dgm:spPr/>
      <dgm:t>
        <a:bodyPr/>
        <a:lstStyle/>
        <a:p>
          <a:r>
            <a:rPr lang="en-US"/>
            <a:t>Muaj</a:t>
          </a:r>
        </a:p>
      </dgm:t>
    </dgm:pt>
    <dgm:pt modelId="{9CD2E9C6-16B3-3F46-9BEB-C63B1CDC4E91}" type="parTrans" cxnId="{FFAACFC8-BB02-0F42-A643-BE110BEDF6ED}">
      <dgm:prSet/>
      <dgm:spPr/>
      <dgm:t>
        <a:bodyPr/>
        <a:lstStyle/>
        <a:p>
          <a:endParaRPr lang="en-US"/>
        </a:p>
      </dgm:t>
    </dgm:pt>
    <dgm:pt modelId="{11428EEE-105D-6C4E-9109-8E1F91316645}" type="sibTrans" cxnId="{FFAACFC8-BB02-0F42-A643-BE110BEDF6ED}">
      <dgm:prSet/>
      <dgm:spPr/>
      <dgm:t>
        <a:bodyPr/>
        <a:lstStyle/>
        <a:p>
          <a:endParaRPr lang="en-US"/>
        </a:p>
      </dgm:t>
    </dgm:pt>
    <dgm:pt modelId="{C936DC48-2422-0F46-8799-1E788E4425A7}" type="pres">
      <dgm:prSet presAssocID="{70BC8F51-6A1B-8D42-B006-5219327476C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87E52B8-1DBB-1641-92A2-9BD9AF79955A}" type="pres">
      <dgm:prSet presAssocID="{CBAA05FE-5DD7-6746-B79E-6A661312A17D}" presName="hierRoot1" presStyleCnt="0">
        <dgm:presLayoutVars>
          <dgm:hierBranch val="init"/>
        </dgm:presLayoutVars>
      </dgm:prSet>
      <dgm:spPr/>
    </dgm:pt>
    <dgm:pt modelId="{7BA03F45-97EC-424C-860D-DA4735BC2FE2}" type="pres">
      <dgm:prSet presAssocID="{CBAA05FE-5DD7-6746-B79E-6A661312A17D}" presName="rootComposite1" presStyleCnt="0"/>
      <dgm:spPr/>
    </dgm:pt>
    <dgm:pt modelId="{DEB9D7AC-96C6-AE4A-BF33-169DED63E983}" type="pres">
      <dgm:prSet presAssocID="{CBAA05FE-5DD7-6746-B79E-6A661312A17D}" presName="rootText1" presStyleLbl="alignAcc1" presStyleIdx="0" presStyleCnt="0">
        <dgm:presLayoutVars>
          <dgm:chPref val="3"/>
        </dgm:presLayoutVars>
      </dgm:prSet>
      <dgm:spPr/>
    </dgm:pt>
    <dgm:pt modelId="{8D1A39CD-59DA-E446-B518-849BB1AB51E6}" type="pres">
      <dgm:prSet presAssocID="{CBAA05FE-5DD7-6746-B79E-6A661312A17D}" presName="topArc1" presStyleLbl="parChTrans1D1" presStyleIdx="0" presStyleCnt="6"/>
      <dgm:spPr/>
    </dgm:pt>
    <dgm:pt modelId="{6CBED764-C2E2-B749-ACF3-F84F9B6C7BDE}" type="pres">
      <dgm:prSet presAssocID="{CBAA05FE-5DD7-6746-B79E-6A661312A17D}" presName="bottomArc1" presStyleLbl="parChTrans1D1" presStyleIdx="1" presStyleCnt="6"/>
      <dgm:spPr/>
    </dgm:pt>
    <dgm:pt modelId="{5D03700A-A9C7-574D-9159-A1464DF97BC5}" type="pres">
      <dgm:prSet presAssocID="{CBAA05FE-5DD7-6746-B79E-6A661312A17D}" presName="topConnNode1" presStyleLbl="node1" presStyleIdx="0" presStyleCnt="0"/>
      <dgm:spPr/>
    </dgm:pt>
    <dgm:pt modelId="{FA559A78-F56E-6C49-9D8E-61075F0B25BD}" type="pres">
      <dgm:prSet presAssocID="{CBAA05FE-5DD7-6746-B79E-6A661312A17D}" presName="hierChild2" presStyleCnt="0"/>
      <dgm:spPr/>
    </dgm:pt>
    <dgm:pt modelId="{5EAFCAE5-B6E3-9F4E-B228-FB451DD8F8EC}" type="pres">
      <dgm:prSet presAssocID="{CBAA05FE-5DD7-6746-B79E-6A661312A17D}" presName="hierChild3" presStyleCnt="0"/>
      <dgm:spPr/>
    </dgm:pt>
    <dgm:pt modelId="{31C81085-C453-A948-8A94-6EF5857CF891}" type="pres">
      <dgm:prSet presAssocID="{8F26474A-E387-6D4B-97DB-B16B1A826BA9}" presName="Name101" presStyleLbl="parChTrans1D2" presStyleIdx="0" presStyleCnt="1"/>
      <dgm:spPr/>
    </dgm:pt>
    <dgm:pt modelId="{38BF231F-B75F-F546-8D10-A2578715A351}" type="pres">
      <dgm:prSet presAssocID="{7F712B45-257D-E24F-A635-8B62B3B51AE9}" presName="hierRoot3" presStyleCnt="0">
        <dgm:presLayoutVars>
          <dgm:hierBranch val="init"/>
        </dgm:presLayoutVars>
      </dgm:prSet>
      <dgm:spPr/>
    </dgm:pt>
    <dgm:pt modelId="{2D50A0CC-9AAD-284A-B107-FE1EA0B443DF}" type="pres">
      <dgm:prSet presAssocID="{7F712B45-257D-E24F-A635-8B62B3B51AE9}" presName="rootComposite3" presStyleCnt="0"/>
      <dgm:spPr/>
    </dgm:pt>
    <dgm:pt modelId="{912FA9CA-B48C-CA4F-8F2F-47ABCA8DB02C}" type="pres">
      <dgm:prSet presAssocID="{7F712B45-257D-E24F-A635-8B62B3B51AE9}" presName="rootText3" presStyleLbl="alignAcc1" presStyleIdx="0" presStyleCnt="0">
        <dgm:presLayoutVars>
          <dgm:chPref val="3"/>
        </dgm:presLayoutVars>
      </dgm:prSet>
      <dgm:spPr/>
    </dgm:pt>
    <dgm:pt modelId="{B5D7043B-AF68-0448-8704-4D0BF5C72370}" type="pres">
      <dgm:prSet presAssocID="{7F712B45-257D-E24F-A635-8B62B3B51AE9}" presName="topArc3" presStyleLbl="parChTrans1D1" presStyleIdx="2" presStyleCnt="6"/>
      <dgm:spPr/>
    </dgm:pt>
    <dgm:pt modelId="{5CC32BEC-F926-8449-B7E2-B67C13519BF0}" type="pres">
      <dgm:prSet presAssocID="{7F712B45-257D-E24F-A635-8B62B3B51AE9}" presName="bottomArc3" presStyleLbl="parChTrans1D1" presStyleIdx="3" presStyleCnt="6"/>
      <dgm:spPr/>
    </dgm:pt>
    <dgm:pt modelId="{13B5ED83-1177-0B42-8794-A98CF9E8A467}" type="pres">
      <dgm:prSet presAssocID="{7F712B45-257D-E24F-A635-8B62B3B51AE9}" presName="topConnNode3" presStyleLbl="asst1" presStyleIdx="0" presStyleCnt="0"/>
      <dgm:spPr/>
    </dgm:pt>
    <dgm:pt modelId="{75C2AA60-4994-6049-B409-5D9810303A2E}" type="pres">
      <dgm:prSet presAssocID="{7F712B45-257D-E24F-A635-8B62B3B51AE9}" presName="hierChild6" presStyleCnt="0"/>
      <dgm:spPr/>
    </dgm:pt>
    <dgm:pt modelId="{A50BD154-61D8-2343-B40C-5760CEE87C65}" type="pres">
      <dgm:prSet presAssocID="{9CD2E9C6-16B3-3F46-9BEB-C63B1CDC4E91}" presName="Name28" presStyleLbl="parChTrans1D3" presStyleIdx="0" presStyleCnt="1"/>
      <dgm:spPr/>
    </dgm:pt>
    <dgm:pt modelId="{82DCC87D-5234-0943-BD55-3E907A0BAC3C}" type="pres">
      <dgm:prSet presAssocID="{1A48386B-7AF5-F74D-B95B-67753ED0BF0C}" presName="hierRoot2" presStyleCnt="0">
        <dgm:presLayoutVars>
          <dgm:hierBranch val="init"/>
        </dgm:presLayoutVars>
      </dgm:prSet>
      <dgm:spPr/>
    </dgm:pt>
    <dgm:pt modelId="{5EE0BA52-C377-B14C-95B6-5F51D5FF2567}" type="pres">
      <dgm:prSet presAssocID="{1A48386B-7AF5-F74D-B95B-67753ED0BF0C}" presName="rootComposite2" presStyleCnt="0"/>
      <dgm:spPr/>
    </dgm:pt>
    <dgm:pt modelId="{B30F9358-05E0-854C-81E5-7D55ED8D7045}" type="pres">
      <dgm:prSet presAssocID="{1A48386B-7AF5-F74D-B95B-67753ED0BF0C}" presName="rootText2" presStyleLbl="alignAcc1" presStyleIdx="0" presStyleCnt="0">
        <dgm:presLayoutVars>
          <dgm:chPref val="3"/>
        </dgm:presLayoutVars>
      </dgm:prSet>
      <dgm:spPr/>
    </dgm:pt>
    <dgm:pt modelId="{54C21FA8-3BAA-304B-9EE7-6AF123CD1E74}" type="pres">
      <dgm:prSet presAssocID="{1A48386B-7AF5-F74D-B95B-67753ED0BF0C}" presName="topArc2" presStyleLbl="parChTrans1D1" presStyleIdx="4" presStyleCnt="6"/>
      <dgm:spPr/>
    </dgm:pt>
    <dgm:pt modelId="{6512ED69-31F0-A449-9698-F35468840D57}" type="pres">
      <dgm:prSet presAssocID="{1A48386B-7AF5-F74D-B95B-67753ED0BF0C}" presName="bottomArc2" presStyleLbl="parChTrans1D1" presStyleIdx="5" presStyleCnt="6"/>
      <dgm:spPr/>
    </dgm:pt>
    <dgm:pt modelId="{097FC88D-7E30-2949-AA17-1348DDD9DE2E}" type="pres">
      <dgm:prSet presAssocID="{1A48386B-7AF5-F74D-B95B-67753ED0BF0C}" presName="topConnNode2" presStyleLbl="node3" presStyleIdx="0" presStyleCnt="0"/>
      <dgm:spPr/>
    </dgm:pt>
    <dgm:pt modelId="{6B2156EB-BAE5-4343-90CA-BD60C06E2305}" type="pres">
      <dgm:prSet presAssocID="{1A48386B-7AF5-F74D-B95B-67753ED0BF0C}" presName="hierChild4" presStyleCnt="0"/>
      <dgm:spPr/>
    </dgm:pt>
    <dgm:pt modelId="{8A7BF752-0909-3F43-9F16-8D412968BFBA}" type="pres">
      <dgm:prSet presAssocID="{1A48386B-7AF5-F74D-B95B-67753ED0BF0C}" presName="hierChild5" presStyleCnt="0"/>
      <dgm:spPr/>
    </dgm:pt>
    <dgm:pt modelId="{F6A2D618-DECC-8B4F-BBF4-D505081D9E93}" type="pres">
      <dgm:prSet presAssocID="{7F712B45-257D-E24F-A635-8B62B3B51AE9}" presName="hierChild7" presStyleCnt="0"/>
      <dgm:spPr/>
    </dgm:pt>
  </dgm:ptLst>
  <dgm:cxnLst>
    <dgm:cxn modelId="{6B747136-C77B-D441-853E-FC9FE546C7A6}" type="presOf" srcId="{70BC8F51-6A1B-8D42-B006-5219327476CD}" destId="{C936DC48-2422-0F46-8799-1E788E4425A7}" srcOrd="0" destOrd="0" presId="urn:microsoft.com/office/officeart/2008/layout/HalfCircleOrganizationChart"/>
    <dgm:cxn modelId="{DDCDDD59-9F1D-7B4D-8D49-D24E273C152B}" type="presOf" srcId="{CBAA05FE-5DD7-6746-B79E-6A661312A17D}" destId="{DEB9D7AC-96C6-AE4A-BF33-169DED63E983}" srcOrd="0" destOrd="0" presId="urn:microsoft.com/office/officeart/2008/layout/HalfCircleOrganizationChart"/>
    <dgm:cxn modelId="{B0BBF65D-865B-7D4E-AB2A-36E659755239}" type="presOf" srcId="{1A48386B-7AF5-F74D-B95B-67753ED0BF0C}" destId="{097FC88D-7E30-2949-AA17-1348DDD9DE2E}" srcOrd="1" destOrd="0" presId="urn:microsoft.com/office/officeart/2008/layout/HalfCircleOrganizationChart"/>
    <dgm:cxn modelId="{CBB96F63-B202-844C-B7EF-0F78791F0837}" srcId="{70BC8F51-6A1B-8D42-B006-5219327476CD}" destId="{CBAA05FE-5DD7-6746-B79E-6A661312A17D}" srcOrd="0" destOrd="0" parTransId="{83EFB738-526A-3447-BD17-459EAD5D075F}" sibTransId="{FDDE6135-26F6-644B-B84F-231C7B633E10}"/>
    <dgm:cxn modelId="{8AD6A468-2107-4D45-8AD4-BD7C7483D56A}" type="presOf" srcId="{7F712B45-257D-E24F-A635-8B62B3B51AE9}" destId="{13B5ED83-1177-0B42-8794-A98CF9E8A467}" srcOrd="1" destOrd="0" presId="urn:microsoft.com/office/officeart/2008/layout/HalfCircleOrganizationChart"/>
    <dgm:cxn modelId="{5E1BFC6A-3E08-B446-B158-FAD57DC563E0}" type="presOf" srcId="{9CD2E9C6-16B3-3F46-9BEB-C63B1CDC4E91}" destId="{A50BD154-61D8-2343-B40C-5760CEE87C65}" srcOrd="0" destOrd="0" presId="urn:microsoft.com/office/officeart/2008/layout/HalfCircleOrganizationChart"/>
    <dgm:cxn modelId="{96FC3A76-542C-E348-94E2-8337C3064382}" type="presOf" srcId="{8F26474A-E387-6D4B-97DB-B16B1A826BA9}" destId="{31C81085-C453-A948-8A94-6EF5857CF891}" srcOrd="0" destOrd="0" presId="urn:microsoft.com/office/officeart/2008/layout/HalfCircleOrganizationChart"/>
    <dgm:cxn modelId="{4FFF6978-95F9-3147-B6F1-40570FF4A32C}" type="presOf" srcId="{7F712B45-257D-E24F-A635-8B62B3B51AE9}" destId="{912FA9CA-B48C-CA4F-8F2F-47ABCA8DB02C}" srcOrd="0" destOrd="0" presId="urn:microsoft.com/office/officeart/2008/layout/HalfCircleOrganizationChart"/>
    <dgm:cxn modelId="{CD86EBAE-E587-4549-AFBE-E9AF93BC344A}" type="presOf" srcId="{CBAA05FE-5DD7-6746-B79E-6A661312A17D}" destId="{5D03700A-A9C7-574D-9159-A1464DF97BC5}" srcOrd="1" destOrd="0" presId="urn:microsoft.com/office/officeart/2008/layout/HalfCircleOrganizationChart"/>
    <dgm:cxn modelId="{FFAACFC8-BB02-0F42-A643-BE110BEDF6ED}" srcId="{7F712B45-257D-E24F-A635-8B62B3B51AE9}" destId="{1A48386B-7AF5-F74D-B95B-67753ED0BF0C}" srcOrd="0" destOrd="0" parTransId="{9CD2E9C6-16B3-3F46-9BEB-C63B1CDC4E91}" sibTransId="{11428EEE-105D-6C4E-9109-8E1F91316645}"/>
    <dgm:cxn modelId="{0E5F0DF5-8826-7641-865D-4DD4010915F0}" type="presOf" srcId="{1A48386B-7AF5-F74D-B95B-67753ED0BF0C}" destId="{B30F9358-05E0-854C-81E5-7D55ED8D7045}" srcOrd="0" destOrd="0" presId="urn:microsoft.com/office/officeart/2008/layout/HalfCircleOrganizationChart"/>
    <dgm:cxn modelId="{739665FB-EA01-EC48-B0E0-7A2D1608C7CF}" srcId="{CBAA05FE-5DD7-6746-B79E-6A661312A17D}" destId="{7F712B45-257D-E24F-A635-8B62B3B51AE9}" srcOrd="0" destOrd="0" parTransId="{8F26474A-E387-6D4B-97DB-B16B1A826BA9}" sibTransId="{F10AE73A-66BA-F141-BF11-2E7475DDD5E2}"/>
    <dgm:cxn modelId="{CAE9BE4E-A122-E94D-A370-CDD51C27BF4F}" type="presParOf" srcId="{C936DC48-2422-0F46-8799-1E788E4425A7}" destId="{087E52B8-1DBB-1641-92A2-9BD9AF79955A}" srcOrd="0" destOrd="0" presId="urn:microsoft.com/office/officeart/2008/layout/HalfCircleOrganizationChart"/>
    <dgm:cxn modelId="{5496A489-F51D-D142-B080-EE3B4CE84A27}" type="presParOf" srcId="{087E52B8-1DBB-1641-92A2-9BD9AF79955A}" destId="{7BA03F45-97EC-424C-860D-DA4735BC2FE2}" srcOrd="0" destOrd="0" presId="urn:microsoft.com/office/officeart/2008/layout/HalfCircleOrganizationChart"/>
    <dgm:cxn modelId="{CF143EBB-C289-A040-AACC-26BD44510662}" type="presParOf" srcId="{7BA03F45-97EC-424C-860D-DA4735BC2FE2}" destId="{DEB9D7AC-96C6-AE4A-BF33-169DED63E983}" srcOrd="0" destOrd="0" presId="urn:microsoft.com/office/officeart/2008/layout/HalfCircleOrganizationChart"/>
    <dgm:cxn modelId="{1446FEA0-7FEF-C143-A254-37275E6BB503}" type="presParOf" srcId="{7BA03F45-97EC-424C-860D-DA4735BC2FE2}" destId="{8D1A39CD-59DA-E446-B518-849BB1AB51E6}" srcOrd="1" destOrd="0" presId="urn:microsoft.com/office/officeart/2008/layout/HalfCircleOrganizationChart"/>
    <dgm:cxn modelId="{E5B1A867-8173-B447-9038-3EE684A4E23B}" type="presParOf" srcId="{7BA03F45-97EC-424C-860D-DA4735BC2FE2}" destId="{6CBED764-C2E2-B749-ACF3-F84F9B6C7BDE}" srcOrd="2" destOrd="0" presId="urn:microsoft.com/office/officeart/2008/layout/HalfCircleOrganizationChart"/>
    <dgm:cxn modelId="{C31EF9A8-C518-7348-8771-254EF2AFC4B4}" type="presParOf" srcId="{7BA03F45-97EC-424C-860D-DA4735BC2FE2}" destId="{5D03700A-A9C7-574D-9159-A1464DF97BC5}" srcOrd="3" destOrd="0" presId="urn:microsoft.com/office/officeart/2008/layout/HalfCircleOrganizationChart"/>
    <dgm:cxn modelId="{56C01099-D444-4545-9064-17F236FAF438}" type="presParOf" srcId="{087E52B8-1DBB-1641-92A2-9BD9AF79955A}" destId="{FA559A78-F56E-6C49-9D8E-61075F0B25BD}" srcOrd="1" destOrd="0" presId="urn:microsoft.com/office/officeart/2008/layout/HalfCircleOrganizationChart"/>
    <dgm:cxn modelId="{5FB24967-8CD5-734D-A6AC-1B6A9EA61CAD}" type="presParOf" srcId="{087E52B8-1DBB-1641-92A2-9BD9AF79955A}" destId="{5EAFCAE5-B6E3-9F4E-B228-FB451DD8F8EC}" srcOrd="2" destOrd="0" presId="urn:microsoft.com/office/officeart/2008/layout/HalfCircleOrganizationChart"/>
    <dgm:cxn modelId="{8545C019-5A29-C246-ADF3-12479800D13D}" type="presParOf" srcId="{5EAFCAE5-B6E3-9F4E-B228-FB451DD8F8EC}" destId="{31C81085-C453-A948-8A94-6EF5857CF891}" srcOrd="0" destOrd="0" presId="urn:microsoft.com/office/officeart/2008/layout/HalfCircleOrganizationChart"/>
    <dgm:cxn modelId="{D791E3B8-B852-F84E-AA23-C997D1ECB100}" type="presParOf" srcId="{5EAFCAE5-B6E3-9F4E-B228-FB451DD8F8EC}" destId="{38BF231F-B75F-F546-8D10-A2578715A351}" srcOrd="1" destOrd="0" presId="urn:microsoft.com/office/officeart/2008/layout/HalfCircleOrganizationChart"/>
    <dgm:cxn modelId="{B9CF1730-DCD9-DA45-A270-387800868220}" type="presParOf" srcId="{38BF231F-B75F-F546-8D10-A2578715A351}" destId="{2D50A0CC-9AAD-284A-B107-FE1EA0B443DF}" srcOrd="0" destOrd="0" presId="urn:microsoft.com/office/officeart/2008/layout/HalfCircleOrganizationChart"/>
    <dgm:cxn modelId="{11B5999B-BA40-A04E-9099-D78764E7E31B}" type="presParOf" srcId="{2D50A0CC-9AAD-284A-B107-FE1EA0B443DF}" destId="{912FA9CA-B48C-CA4F-8F2F-47ABCA8DB02C}" srcOrd="0" destOrd="0" presId="urn:microsoft.com/office/officeart/2008/layout/HalfCircleOrganizationChart"/>
    <dgm:cxn modelId="{2E2700DB-F532-C844-8F48-BBFB3B279843}" type="presParOf" srcId="{2D50A0CC-9AAD-284A-B107-FE1EA0B443DF}" destId="{B5D7043B-AF68-0448-8704-4D0BF5C72370}" srcOrd="1" destOrd="0" presId="urn:microsoft.com/office/officeart/2008/layout/HalfCircleOrganizationChart"/>
    <dgm:cxn modelId="{504AA84D-54D5-CF4A-BCAF-80C99ED7C47F}" type="presParOf" srcId="{2D50A0CC-9AAD-284A-B107-FE1EA0B443DF}" destId="{5CC32BEC-F926-8449-B7E2-B67C13519BF0}" srcOrd="2" destOrd="0" presId="urn:microsoft.com/office/officeart/2008/layout/HalfCircleOrganizationChart"/>
    <dgm:cxn modelId="{6C6B0DDC-6C20-D34E-9577-58D63D093EB9}" type="presParOf" srcId="{2D50A0CC-9AAD-284A-B107-FE1EA0B443DF}" destId="{13B5ED83-1177-0B42-8794-A98CF9E8A467}" srcOrd="3" destOrd="0" presId="urn:microsoft.com/office/officeart/2008/layout/HalfCircleOrganizationChart"/>
    <dgm:cxn modelId="{473EB4C4-E948-ED46-B462-B05C16DCA005}" type="presParOf" srcId="{38BF231F-B75F-F546-8D10-A2578715A351}" destId="{75C2AA60-4994-6049-B409-5D9810303A2E}" srcOrd="1" destOrd="0" presId="urn:microsoft.com/office/officeart/2008/layout/HalfCircleOrganizationChart"/>
    <dgm:cxn modelId="{E2550E4E-A40C-3F45-99EF-A2B45E58F913}" type="presParOf" srcId="{75C2AA60-4994-6049-B409-5D9810303A2E}" destId="{A50BD154-61D8-2343-B40C-5760CEE87C65}" srcOrd="0" destOrd="0" presId="urn:microsoft.com/office/officeart/2008/layout/HalfCircleOrganizationChart"/>
    <dgm:cxn modelId="{33DDFCB6-E0F6-FA49-BA03-EE44CC0B2FAF}" type="presParOf" srcId="{75C2AA60-4994-6049-B409-5D9810303A2E}" destId="{82DCC87D-5234-0943-BD55-3E907A0BAC3C}" srcOrd="1" destOrd="0" presId="urn:microsoft.com/office/officeart/2008/layout/HalfCircleOrganizationChart"/>
    <dgm:cxn modelId="{98CBE2E7-9FEB-1842-BB35-654AFE3E1736}" type="presParOf" srcId="{82DCC87D-5234-0943-BD55-3E907A0BAC3C}" destId="{5EE0BA52-C377-B14C-95B6-5F51D5FF2567}" srcOrd="0" destOrd="0" presId="urn:microsoft.com/office/officeart/2008/layout/HalfCircleOrganizationChart"/>
    <dgm:cxn modelId="{CE87DBA0-5EE9-3243-941D-038A0925325F}" type="presParOf" srcId="{5EE0BA52-C377-B14C-95B6-5F51D5FF2567}" destId="{B30F9358-05E0-854C-81E5-7D55ED8D7045}" srcOrd="0" destOrd="0" presId="urn:microsoft.com/office/officeart/2008/layout/HalfCircleOrganizationChart"/>
    <dgm:cxn modelId="{5C9743A2-8FB7-274D-99F6-11A70D3AE36F}" type="presParOf" srcId="{5EE0BA52-C377-B14C-95B6-5F51D5FF2567}" destId="{54C21FA8-3BAA-304B-9EE7-6AF123CD1E74}" srcOrd="1" destOrd="0" presId="urn:microsoft.com/office/officeart/2008/layout/HalfCircleOrganizationChart"/>
    <dgm:cxn modelId="{C3CDE9E8-B4C3-1541-A32A-27C186FF37D3}" type="presParOf" srcId="{5EE0BA52-C377-B14C-95B6-5F51D5FF2567}" destId="{6512ED69-31F0-A449-9698-F35468840D57}" srcOrd="2" destOrd="0" presId="urn:microsoft.com/office/officeart/2008/layout/HalfCircleOrganizationChart"/>
    <dgm:cxn modelId="{9EDE7BE3-8E23-CA4C-AE7A-D8475D0157E1}" type="presParOf" srcId="{5EE0BA52-C377-B14C-95B6-5F51D5FF2567}" destId="{097FC88D-7E30-2949-AA17-1348DDD9DE2E}" srcOrd="3" destOrd="0" presId="urn:microsoft.com/office/officeart/2008/layout/HalfCircleOrganizationChart"/>
    <dgm:cxn modelId="{5C4E245E-C042-0A4F-818A-7945E0CCEACA}" type="presParOf" srcId="{82DCC87D-5234-0943-BD55-3E907A0BAC3C}" destId="{6B2156EB-BAE5-4343-90CA-BD60C06E2305}" srcOrd="1" destOrd="0" presId="urn:microsoft.com/office/officeart/2008/layout/HalfCircleOrganizationChart"/>
    <dgm:cxn modelId="{CD59E425-0525-3441-B57E-2E36AD56480B}" type="presParOf" srcId="{82DCC87D-5234-0943-BD55-3E907A0BAC3C}" destId="{8A7BF752-0909-3F43-9F16-8D412968BFBA}" srcOrd="2" destOrd="0" presId="urn:microsoft.com/office/officeart/2008/layout/HalfCircleOrganizationChart"/>
    <dgm:cxn modelId="{6F63A5BE-D188-2140-8F4F-84A1DF0EECC4}" type="presParOf" srcId="{38BF231F-B75F-F546-8D10-A2578715A351}" destId="{F6A2D618-DECC-8B4F-BBF4-D505081D9E93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4B9C40-1C47-C943-B025-7182C45FF470}">
      <dsp:nvSpPr>
        <dsp:cNvPr id="0" name=""/>
        <dsp:cNvSpPr/>
      </dsp:nvSpPr>
      <dsp:spPr>
        <a:xfrm>
          <a:off x="308057" y="428314"/>
          <a:ext cx="162710" cy="357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255"/>
              </a:lnTo>
              <a:lnTo>
                <a:pt x="162710" y="35725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E06866-8A2B-5445-B888-CD9471770361}">
      <dsp:nvSpPr>
        <dsp:cNvPr id="0" name=""/>
        <dsp:cNvSpPr/>
      </dsp:nvSpPr>
      <dsp:spPr>
        <a:xfrm>
          <a:off x="308057" y="428314"/>
          <a:ext cx="162710" cy="106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115"/>
              </a:lnTo>
              <a:lnTo>
                <a:pt x="162710" y="106115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2584C1-9B1B-B541-B58F-06D632C7046F}">
      <dsp:nvSpPr>
        <dsp:cNvPr id="0" name=""/>
        <dsp:cNvSpPr/>
      </dsp:nvSpPr>
      <dsp:spPr>
        <a:xfrm>
          <a:off x="262337" y="13145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2000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0CC8A0-C22E-CC44-90F8-D4940E0FB88B}">
      <dsp:nvSpPr>
        <dsp:cNvPr id="0" name=""/>
        <dsp:cNvSpPr/>
      </dsp:nvSpPr>
      <dsp:spPr>
        <a:xfrm>
          <a:off x="219628" y="315"/>
          <a:ext cx="176859" cy="176859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4AF7F-671C-0940-A9BA-656ACD202D75}">
      <dsp:nvSpPr>
        <dsp:cNvPr id="0" name=""/>
        <dsp:cNvSpPr/>
      </dsp:nvSpPr>
      <dsp:spPr>
        <a:xfrm>
          <a:off x="219628" y="315"/>
          <a:ext cx="176859" cy="176859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2EC94E-2E73-5B4F-B8E9-31771E4917B9}">
      <dsp:nvSpPr>
        <dsp:cNvPr id="0" name=""/>
        <dsp:cNvSpPr/>
      </dsp:nvSpPr>
      <dsp:spPr>
        <a:xfrm>
          <a:off x="131198" y="32150"/>
          <a:ext cx="353718" cy="11318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Total</a:t>
          </a:r>
        </a:p>
      </dsp:txBody>
      <dsp:txXfrm>
        <a:off x="131198" y="32150"/>
        <a:ext cx="353718" cy="113189"/>
      </dsp:txXfrm>
    </dsp:sp>
    <dsp:sp modelId="{68B26383-7E78-0743-B0A2-7E2CF9328071}">
      <dsp:nvSpPr>
        <dsp:cNvPr id="0" name=""/>
        <dsp:cNvSpPr/>
      </dsp:nvSpPr>
      <dsp:spPr>
        <a:xfrm>
          <a:off x="219628" y="251455"/>
          <a:ext cx="176859" cy="176859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E4FA53-E65D-144B-89EB-6FC6A927C0A7}">
      <dsp:nvSpPr>
        <dsp:cNvPr id="0" name=""/>
        <dsp:cNvSpPr/>
      </dsp:nvSpPr>
      <dsp:spPr>
        <a:xfrm>
          <a:off x="219628" y="251455"/>
          <a:ext cx="176859" cy="176859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7FDC5-2A60-A140-9AB2-75CDFBD1C48C}">
      <dsp:nvSpPr>
        <dsp:cNvPr id="0" name=""/>
        <dsp:cNvSpPr/>
      </dsp:nvSpPr>
      <dsp:spPr>
        <a:xfrm>
          <a:off x="131198" y="283290"/>
          <a:ext cx="353718" cy="11318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Klient</a:t>
          </a:r>
        </a:p>
      </dsp:txBody>
      <dsp:txXfrm>
        <a:off x="131198" y="283290"/>
        <a:ext cx="353718" cy="113189"/>
      </dsp:txXfrm>
    </dsp:sp>
    <dsp:sp modelId="{53271C52-A76C-D94A-B830-123A6802CA6B}">
      <dsp:nvSpPr>
        <dsp:cNvPr id="0" name=""/>
        <dsp:cNvSpPr/>
      </dsp:nvSpPr>
      <dsp:spPr>
        <a:xfrm>
          <a:off x="449544" y="502595"/>
          <a:ext cx="176859" cy="176859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CB029-FD3E-654A-84D3-A954581F6443}">
      <dsp:nvSpPr>
        <dsp:cNvPr id="0" name=""/>
        <dsp:cNvSpPr/>
      </dsp:nvSpPr>
      <dsp:spPr>
        <a:xfrm>
          <a:off x="449544" y="502595"/>
          <a:ext cx="176859" cy="176859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DCD9F-F0C7-0D4D-939C-8204611F258C}">
      <dsp:nvSpPr>
        <dsp:cNvPr id="0" name=""/>
        <dsp:cNvSpPr/>
      </dsp:nvSpPr>
      <dsp:spPr>
        <a:xfrm>
          <a:off x="361115" y="534430"/>
          <a:ext cx="353718" cy="11318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Prenotim</a:t>
          </a:r>
        </a:p>
      </dsp:txBody>
      <dsp:txXfrm>
        <a:off x="361115" y="534430"/>
        <a:ext cx="353718" cy="113189"/>
      </dsp:txXfrm>
    </dsp:sp>
    <dsp:sp modelId="{02812E81-E0BD-FE4B-A8D1-85D64EA0CD9C}">
      <dsp:nvSpPr>
        <dsp:cNvPr id="0" name=""/>
        <dsp:cNvSpPr/>
      </dsp:nvSpPr>
      <dsp:spPr>
        <a:xfrm>
          <a:off x="449544" y="753735"/>
          <a:ext cx="176859" cy="176859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A6698-12B1-894F-BE98-849788A8B863}">
      <dsp:nvSpPr>
        <dsp:cNvPr id="0" name=""/>
        <dsp:cNvSpPr/>
      </dsp:nvSpPr>
      <dsp:spPr>
        <a:xfrm>
          <a:off x="449544" y="753735"/>
          <a:ext cx="176859" cy="176859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1EC6ED-5185-6046-B88E-F2EA9B9DD41D}">
      <dsp:nvSpPr>
        <dsp:cNvPr id="0" name=""/>
        <dsp:cNvSpPr/>
      </dsp:nvSpPr>
      <dsp:spPr>
        <a:xfrm>
          <a:off x="361115" y="785569"/>
          <a:ext cx="353718" cy="113189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Shuma</a:t>
          </a:r>
        </a:p>
      </dsp:txBody>
      <dsp:txXfrm>
        <a:off x="361115" y="785569"/>
        <a:ext cx="353718" cy="11318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D16CA0-BFDE-3B42-B016-9C657DAA22B7}">
      <dsp:nvSpPr>
        <dsp:cNvPr id="0" name=""/>
        <dsp:cNvSpPr/>
      </dsp:nvSpPr>
      <dsp:spPr>
        <a:xfrm>
          <a:off x="222308" y="316796"/>
          <a:ext cx="1377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35553"/>
              </a:lnTo>
              <a:lnTo>
                <a:pt x="137744" y="13555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7F68B1-21E8-4F49-82EA-EDBF649B8943}">
      <dsp:nvSpPr>
        <dsp:cNvPr id="0" name=""/>
        <dsp:cNvSpPr/>
      </dsp:nvSpPr>
      <dsp:spPr>
        <a:xfrm>
          <a:off x="279202" y="104190"/>
          <a:ext cx="318909" cy="91440"/>
        </a:xfrm>
        <a:custGeom>
          <a:avLst/>
          <a:gdLst/>
          <a:ahLst/>
          <a:cxnLst/>
          <a:rect l="0" t="0" r="0" b="0"/>
          <a:pathLst>
            <a:path>
              <a:moveTo>
                <a:pt x="318909" y="45720"/>
              </a:moveTo>
              <a:lnTo>
                <a:pt x="318909" y="135553"/>
              </a:lnTo>
              <a:lnTo>
                <a:pt x="0" y="13555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1A39CD-59DA-E446-B518-849BB1AB51E6}">
      <dsp:nvSpPr>
        <dsp:cNvPr id="0" name=""/>
        <dsp:cNvSpPr/>
      </dsp:nvSpPr>
      <dsp:spPr>
        <a:xfrm>
          <a:off x="523250" y="187"/>
          <a:ext cx="149722" cy="14972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BED764-C2E2-B749-ACF3-F84F9B6C7BDE}">
      <dsp:nvSpPr>
        <dsp:cNvPr id="0" name=""/>
        <dsp:cNvSpPr/>
      </dsp:nvSpPr>
      <dsp:spPr>
        <a:xfrm>
          <a:off x="523250" y="187"/>
          <a:ext cx="149722" cy="14972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B9D7AC-96C6-AE4A-BF33-169DED63E983}">
      <dsp:nvSpPr>
        <dsp:cNvPr id="0" name=""/>
        <dsp:cNvSpPr/>
      </dsp:nvSpPr>
      <dsp:spPr>
        <a:xfrm>
          <a:off x="448389" y="27137"/>
          <a:ext cx="299445" cy="95822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Total</a:t>
          </a:r>
        </a:p>
      </dsp:txBody>
      <dsp:txXfrm>
        <a:off x="448389" y="27137"/>
        <a:ext cx="299445" cy="95822"/>
      </dsp:txXfrm>
    </dsp:sp>
    <dsp:sp modelId="{45FBF49E-C4DB-BC42-B6A5-BD228B77EADD}">
      <dsp:nvSpPr>
        <dsp:cNvPr id="0" name=""/>
        <dsp:cNvSpPr/>
      </dsp:nvSpPr>
      <dsp:spPr>
        <a:xfrm>
          <a:off x="147446" y="212793"/>
          <a:ext cx="149722" cy="14972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787D2-5C73-2A40-9B09-C9AF39B610B1}">
      <dsp:nvSpPr>
        <dsp:cNvPr id="0" name=""/>
        <dsp:cNvSpPr/>
      </dsp:nvSpPr>
      <dsp:spPr>
        <a:xfrm>
          <a:off x="147446" y="212793"/>
          <a:ext cx="149722" cy="14972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76B21D-3643-3F46-A3FF-BF45C8750FEA}">
      <dsp:nvSpPr>
        <dsp:cNvPr id="0" name=""/>
        <dsp:cNvSpPr/>
      </dsp:nvSpPr>
      <dsp:spPr>
        <a:xfrm>
          <a:off x="72585" y="239743"/>
          <a:ext cx="299445" cy="95822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IAkomoduar</a:t>
          </a:r>
        </a:p>
      </dsp:txBody>
      <dsp:txXfrm>
        <a:off x="72585" y="239743"/>
        <a:ext cx="299445" cy="95822"/>
      </dsp:txXfrm>
    </dsp:sp>
    <dsp:sp modelId="{48D5DE52-793F-1E44-A424-A91F4580B9D2}">
      <dsp:nvSpPr>
        <dsp:cNvPr id="0" name=""/>
        <dsp:cNvSpPr/>
      </dsp:nvSpPr>
      <dsp:spPr>
        <a:xfrm>
          <a:off x="342086" y="425399"/>
          <a:ext cx="149722" cy="149722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7BB06-2B89-9148-9FF4-0C9087A1E3AE}">
      <dsp:nvSpPr>
        <dsp:cNvPr id="0" name=""/>
        <dsp:cNvSpPr/>
      </dsp:nvSpPr>
      <dsp:spPr>
        <a:xfrm>
          <a:off x="342086" y="425399"/>
          <a:ext cx="149722" cy="149722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C48A7-EA0E-E44C-994A-D8702822E1F7}">
      <dsp:nvSpPr>
        <dsp:cNvPr id="0" name=""/>
        <dsp:cNvSpPr/>
      </dsp:nvSpPr>
      <dsp:spPr>
        <a:xfrm>
          <a:off x="267224" y="452349"/>
          <a:ext cx="299445" cy="95822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Dhoma</a:t>
          </a:r>
        </a:p>
      </dsp:txBody>
      <dsp:txXfrm>
        <a:off x="267224" y="452349"/>
        <a:ext cx="299445" cy="9582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0BD154-61D8-2343-B40C-5760CEE87C65}">
      <dsp:nvSpPr>
        <dsp:cNvPr id="0" name=""/>
        <dsp:cNvSpPr/>
      </dsp:nvSpPr>
      <dsp:spPr>
        <a:xfrm>
          <a:off x="182088" y="738585"/>
          <a:ext cx="167228" cy="109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062"/>
              </a:lnTo>
              <a:lnTo>
                <a:pt x="167228" y="10906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C81085-C453-A948-8A94-6EF5857CF891}">
      <dsp:nvSpPr>
        <dsp:cNvPr id="0" name=""/>
        <dsp:cNvSpPr/>
      </dsp:nvSpPr>
      <dsp:spPr>
        <a:xfrm>
          <a:off x="251160" y="480471"/>
          <a:ext cx="387170" cy="109062"/>
        </a:xfrm>
        <a:custGeom>
          <a:avLst/>
          <a:gdLst/>
          <a:ahLst/>
          <a:cxnLst/>
          <a:rect l="0" t="0" r="0" b="0"/>
          <a:pathLst>
            <a:path>
              <a:moveTo>
                <a:pt x="387170" y="0"/>
              </a:moveTo>
              <a:lnTo>
                <a:pt x="387170" y="109062"/>
              </a:lnTo>
              <a:lnTo>
                <a:pt x="0" y="10906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1A39CD-59DA-E446-B518-849BB1AB51E6}">
      <dsp:nvSpPr>
        <dsp:cNvPr id="0" name=""/>
        <dsp:cNvSpPr/>
      </dsp:nvSpPr>
      <dsp:spPr>
        <a:xfrm>
          <a:off x="547446" y="298701"/>
          <a:ext cx="181770" cy="18177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BED764-C2E2-B749-ACF3-F84F9B6C7BDE}">
      <dsp:nvSpPr>
        <dsp:cNvPr id="0" name=""/>
        <dsp:cNvSpPr/>
      </dsp:nvSpPr>
      <dsp:spPr>
        <a:xfrm>
          <a:off x="547446" y="298701"/>
          <a:ext cx="181770" cy="18177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B9D7AC-96C6-AE4A-BF33-169DED63E983}">
      <dsp:nvSpPr>
        <dsp:cNvPr id="0" name=""/>
        <dsp:cNvSpPr/>
      </dsp:nvSpPr>
      <dsp:spPr>
        <a:xfrm>
          <a:off x="456561" y="331419"/>
          <a:ext cx="363540" cy="116332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Total</a:t>
          </a:r>
        </a:p>
      </dsp:txBody>
      <dsp:txXfrm>
        <a:off x="456561" y="331419"/>
        <a:ext cx="363540" cy="116332"/>
      </dsp:txXfrm>
    </dsp:sp>
    <dsp:sp modelId="{B5D7043B-AF68-0448-8704-4D0BF5C72370}">
      <dsp:nvSpPr>
        <dsp:cNvPr id="0" name=""/>
        <dsp:cNvSpPr/>
      </dsp:nvSpPr>
      <dsp:spPr>
        <a:xfrm>
          <a:off x="91203" y="556814"/>
          <a:ext cx="181770" cy="18177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32BEC-F926-8449-B7E2-B67C13519BF0}">
      <dsp:nvSpPr>
        <dsp:cNvPr id="0" name=""/>
        <dsp:cNvSpPr/>
      </dsp:nvSpPr>
      <dsp:spPr>
        <a:xfrm>
          <a:off x="91203" y="556814"/>
          <a:ext cx="181770" cy="18177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2FA9CA-B48C-CA4F-8F2F-47ABCA8DB02C}">
      <dsp:nvSpPr>
        <dsp:cNvPr id="0" name=""/>
        <dsp:cNvSpPr/>
      </dsp:nvSpPr>
      <dsp:spPr>
        <a:xfrm>
          <a:off x="317" y="589533"/>
          <a:ext cx="363540" cy="116332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Vit</a:t>
          </a:r>
        </a:p>
      </dsp:txBody>
      <dsp:txXfrm>
        <a:off x="317" y="589533"/>
        <a:ext cx="363540" cy="116332"/>
      </dsp:txXfrm>
    </dsp:sp>
    <dsp:sp modelId="{54C21FA8-3BAA-304B-9EE7-6AF123CD1E74}">
      <dsp:nvSpPr>
        <dsp:cNvPr id="0" name=""/>
        <dsp:cNvSpPr/>
      </dsp:nvSpPr>
      <dsp:spPr>
        <a:xfrm>
          <a:off x="327504" y="814928"/>
          <a:ext cx="181770" cy="181770"/>
        </a:xfrm>
        <a:prstGeom prst="arc">
          <a:avLst>
            <a:gd name="adj1" fmla="val 13200000"/>
            <a:gd name="adj2" fmla="val 192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12ED69-31F0-A449-9698-F35468840D57}">
      <dsp:nvSpPr>
        <dsp:cNvPr id="0" name=""/>
        <dsp:cNvSpPr/>
      </dsp:nvSpPr>
      <dsp:spPr>
        <a:xfrm>
          <a:off x="327504" y="814928"/>
          <a:ext cx="181770" cy="181770"/>
        </a:xfrm>
        <a:prstGeom prst="arc">
          <a:avLst>
            <a:gd name="adj1" fmla="val 2400000"/>
            <a:gd name="adj2" fmla="val 8400000"/>
          </a:avLst>
        </a:pr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0F9358-05E0-854C-81E5-7D55ED8D7045}">
      <dsp:nvSpPr>
        <dsp:cNvPr id="0" name=""/>
        <dsp:cNvSpPr/>
      </dsp:nvSpPr>
      <dsp:spPr>
        <a:xfrm>
          <a:off x="236619" y="847647"/>
          <a:ext cx="363540" cy="116332"/>
        </a:xfrm>
        <a:prstGeom prst="rect">
          <a:avLst/>
        </a:prstGeom>
        <a:noFill/>
        <a:ln w="6350" cap="flat" cmpd="sng" algn="ctr">
          <a:noFill/>
          <a:prstDash val="solid"/>
          <a:miter lim="800000"/>
        </a:ln>
        <a:effectLst/>
        <a:sp3d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Muaj</a:t>
          </a:r>
        </a:p>
      </dsp:txBody>
      <dsp:txXfrm>
        <a:off x="236619" y="847647"/>
        <a:ext cx="363540" cy="1163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{F7C9CB76-22AD-6745-B531-161205669C0D}tf10002082.dotx</Template>
  <TotalTime>283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Kevin Haxhi</cp:lastModifiedBy>
  <cp:revision>26</cp:revision>
  <dcterms:created xsi:type="dcterms:W3CDTF">2021-01-11T23:14:00Z</dcterms:created>
  <dcterms:modified xsi:type="dcterms:W3CDTF">2021-03-14T17:51:00Z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